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243" w:rsidRPr="0056287C" w:rsidRDefault="00F45EBB" w:rsidP="0056287C">
      <w:pPr>
        <w:ind w:right="9"/>
        <w:jc w:val="center"/>
        <w:rPr>
          <w:rFonts w:asciiTheme="minorHAnsi" w:hAnsiTheme="minorHAnsi"/>
          <w:sz w:val="36"/>
          <w:szCs w:val="36"/>
        </w:rPr>
      </w:pPr>
      <w:r>
        <w:rPr>
          <w:rFonts w:asciiTheme="minorHAnsi" w:hAnsiTheme="minorHAnsi"/>
          <w:sz w:val="36"/>
          <w:szCs w:val="36"/>
        </w:rPr>
        <w:t>OV</w:t>
      </w:r>
      <w:r w:rsidR="00DE1451">
        <w:rPr>
          <w:rFonts w:asciiTheme="minorHAnsi" w:eastAsia="ＭＳ 明朝" w:hAnsiTheme="minorHAnsi" w:hint="eastAsia"/>
          <w:sz w:val="36"/>
          <w:szCs w:val="36"/>
          <w:lang w:eastAsia="ja-JP"/>
        </w:rPr>
        <w:t>3</w:t>
      </w:r>
      <w:r w:rsidR="00DE1451">
        <w:rPr>
          <w:rFonts w:asciiTheme="minorHAnsi" w:eastAsia="ＭＳ 明朝" w:hAnsiTheme="minorHAnsi"/>
          <w:sz w:val="36"/>
          <w:szCs w:val="36"/>
          <w:lang w:eastAsia="ja-JP"/>
        </w:rPr>
        <w:t>2</w:t>
      </w:r>
      <w:r w:rsidR="001662A3">
        <w:rPr>
          <w:rFonts w:asciiTheme="minorHAnsi" w:hAnsiTheme="minorHAnsi"/>
          <w:sz w:val="36"/>
          <w:szCs w:val="36"/>
        </w:rPr>
        <w:t>C</w:t>
      </w:r>
      <w:r w:rsidR="0056287C">
        <w:rPr>
          <w:rFonts w:asciiTheme="minorHAnsi" w:hAnsiTheme="minorHAnsi"/>
          <w:sz w:val="36"/>
          <w:szCs w:val="36"/>
        </w:rPr>
        <w:t xml:space="preserve"> </w:t>
      </w:r>
      <w:r w:rsidR="00B31FE9">
        <w:rPr>
          <w:rFonts w:asciiTheme="minorHAnsi" w:hAnsiTheme="minorHAnsi"/>
          <w:sz w:val="36"/>
          <w:szCs w:val="36"/>
        </w:rPr>
        <w:t>Setting Application</w:t>
      </w:r>
      <w:r w:rsidR="00537440">
        <w:rPr>
          <w:rFonts w:asciiTheme="minorHAnsi" w:hAnsiTheme="minorHAnsi"/>
          <w:sz w:val="36"/>
          <w:szCs w:val="36"/>
        </w:rPr>
        <w:t xml:space="preserve"> Notes</w:t>
      </w:r>
    </w:p>
    <w:p w:rsidR="00281E2C" w:rsidRDefault="00281E2C" w:rsidP="00281E2C">
      <w:pPr>
        <w:ind w:right="9"/>
        <w:rPr>
          <w:rFonts w:asciiTheme="minorHAnsi" w:hAnsiTheme="minorHAnsi"/>
        </w:rPr>
      </w:pPr>
    </w:p>
    <w:p w:rsidR="00F92FE8" w:rsidRDefault="00F92FE8" w:rsidP="00281E2C">
      <w:pPr>
        <w:ind w:right="9"/>
        <w:rPr>
          <w:rFonts w:asciiTheme="minorHAnsi" w:hAnsiTheme="minorHAnsi"/>
        </w:rPr>
      </w:pPr>
    </w:p>
    <w:p w:rsidR="00E205BA" w:rsidRDefault="00E205BA" w:rsidP="001B583E">
      <w:pPr>
        <w:pStyle w:val="a8"/>
        <w:numPr>
          <w:ilvl w:val="0"/>
          <w:numId w:val="10"/>
        </w:numPr>
        <w:ind w:right="9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Initial Setting</w:t>
      </w:r>
      <w:r w:rsidR="00CA7595">
        <w:rPr>
          <w:rFonts w:asciiTheme="minorHAnsi" w:hAnsiTheme="minorHAnsi"/>
          <w:b/>
        </w:rPr>
        <w:t xml:space="preserve"> (</w:t>
      </w:r>
      <w:r w:rsidR="00A30DA8">
        <w:rPr>
          <w:rFonts w:asciiTheme="minorHAnsi" w:hAnsiTheme="minorHAnsi"/>
          <w:b/>
        </w:rPr>
        <w:t>revision 220422</w:t>
      </w:r>
      <w:r w:rsidR="00F92FE8">
        <w:rPr>
          <w:rFonts w:asciiTheme="minorHAnsi" w:hAnsiTheme="minorHAnsi"/>
          <w:b/>
        </w:rPr>
        <w:t>)</w:t>
      </w:r>
    </w:p>
    <w:p w:rsidR="0058603A" w:rsidRDefault="002352E1" w:rsidP="003D4E3B">
      <w:pPr>
        <w:ind w:firstLineChars="150" w:firstLine="360"/>
        <w:rPr>
          <w:rFonts w:asciiTheme="minorHAnsi" w:hAnsiTheme="minorHAnsi"/>
        </w:rPr>
      </w:pPr>
      <w:r w:rsidRPr="00924061">
        <w:rPr>
          <w:rFonts w:asciiTheme="minorHAnsi" w:hAnsiTheme="minorHAnsi"/>
        </w:rPr>
        <w:t>The initial setting initializes sensor registers after power on. The setting for each format only includes different regi</w:t>
      </w:r>
      <w:r>
        <w:rPr>
          <w:rFonts w:asciiTheme="minorHAnsi" w:hAnsiTheme="minorHAnsi"/>
        </w:rPr>
        <w:t>sters between different formats</w:t>
      </w:r>
      <w:r w:rsidR="003D4E3B">
        <w:rPr>
          <w:rFonts w:asciiTheme="minorHAnsi" w:hAnsiTheme="minorHAnsi"/>
        </w:rPr>
        <w:t>.</w:t>
      </w:r>
    </w:p>
    <w:p w:rsidR="0058603A" w:rsidRDefault="0058603A" w:rsidP="0058603A">
      <w:pPr>
        <w:rPr>
          <w:rFonts w:asciiTheme="minorHAnsi" w:hAnsiTheme="minorHAnsi"/>
        </w:rPr>
      </w:pPr>
    </w:p>
    <w:p w:rsidR="0058603A" w:rsidRDefault="0058603A" w:rsidP="0058603A">
      <w:pPr>
        <w:rPr>
          <w:rFonts w:asciiTheme="minorHAnsi" w:hAnsiTheme="minorHAnsi"/>
        </w:rPr>
      </w:pPr>
    </w:p>
    <w:p w:rsidR="001662A3" w:rsidRPr="003D31D2" w:rsidRDefault="001662A3" w:rsidP="001662A3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 w:rsidRPr="007869BA">
        <w:rPr>
          <w:rFonts w:asciiTheme="minorHAnsi" w:hAnsiTheme="minorHAnsi"/>
        </w:rPr>
        <w:t>Initial</w:t>
      </w:r>
      <w:r>
        <w:rPr>
          <w:rFonts w:asciiTheme="minorHAnsi" w:hAnsiTheme="minorHAnsi"/>
        </w:rPr>
        <w:t xml:space="preserve"> </w:t>
      </w:r>
      <w:r w:rsidR="00A30DA8">
        <w:rPr>
          <w:rFonts w:asciiTheme="minorHAnsi" w:hAnsiTheme="minorHAnsi"/>
        </w:rPr>
        <w:t>Revision 220422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1662A3" w:rsidTr="00EC4357">
        <w:tc>
          <w:tcPr>
            <w:tcW w:w="4412" w:type="dxa"/>
          </w:tcPr>
          <w:p w:rsidR="001662A3" w:rsidRDefault="001662A3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1662A3" w:rsidRDefault="001662A3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A30DA8" w:rsidTr="00EC4357">
        <w:tc>
          <w:tcPr>
            <w:tcW w:w="4412" w:type="dxa"/>
          </w:tcPr>
          <w:p w:rsidR="00A30DA8" w:rsidRDefault="00A30DA8" w:rsidP="00A30DA8">
            <w:pPr>
              <w:rPr>
                <w:rFonts w:asciiTheme="minorHAnsi" w:eastAsia="ＭＳ 明朝" w:hAnsiTheme="minorHAnsi"/>
                <w:lang w:eastAsia="ja-JP"/>
              </w:rPr>
            </w:pPr>
            <w:r>
              <w:rPr>
                <w:rFonts w:asciiTheme="minorHAnsi" w:eastAsia="ＭＳ 明朝" w:hAnsiTheme="minorHAnsi"/>
                <w:lang w:eastAsia="ja-JP"/>
              </w:rPr>
              <w:t>0x340c</w:t>
            </w:r>
          </w:p>
        </w:tc>
        <w:tc>
          <w:tcPr>
            <w:tcW w:w="4435" w:type="dxa"/>
          </w:tcPr>
          <w:p w:rsidR="00A30DA8" w:rsidRDefault="00A30DA8" w:rsidP="00A30DA8">
            <w:pPr>
              <w:rPr>
                <w:rFonts w:asciiTheme="minorHAnsi" w:eastAsia="ＭＳ 明朝" w:hAnsiTheme="minorHAnsi"/>
                <w:lang w:eastAsia="ja-JP"/>
              </w:rPr>
            </w:pPr>
            <w:r>
              <w:rPr>
                <w:rFonts w:asciiTheme="minorHAnsi" w:eastAsia="ＭＳ 明朝" w:hAnsiTheme="minorHAnsi"/>
                <w:lang w:eastAsia="ja-JP"/>
              </w:rPr>
              <w:t>0x20 (default) -&gt; 0x30</w:t>
            </w:r>
          </w:p>
        </w:tc>
      </w:tr>
      <w:tr w:rsidR="0071691C" w:rsidTr="00EC4357">
        <w:tc>
          <w:tcPr>
            <w:tcW w:w="4412" w:type="dxa"/>
          </w:tcPr>
          <w:p w:rsidR="0071691C" w:rsidRPr="003D5285" w:rsidRDefault="003D5285" w:rsidP="000B06B8">
            <w:pPr>
              <w:rPr>
                <w:rFonts w:asciiTheme="minorHAnsi" w:eastAsia="ＭＳ 明朝" w:hAnsiTheme="minorHAnsi"/>
                <w:lang w:eastAsia="ja-JP"/>
              </w:rPr>
            </w:pPr>
            <w:r>
              <w:rPr>
                <w:rFonts w:asciiTheme="minorHAnsi" w:eastAsia="ＭＳ 明朝" w:hAnsiTheme="minorHAnsi" w:hint="eastAsia"/>
                <w:lang w:eastAsia="ja-JP"/>
              </w:rPr>
              <w:t>(</w:t>
            </w:r>
            <w:r>
              <w:rPr>
                <w:rFonts w:asciiTheme="minorHAnsi" w:eastAsia="ＭＳ 明朝" w:hAnsiTheme="minorHAnsi"/>
                <w:lang w:eastAsia="ja-JP"/>
              </w:rPr>
              <w:t>Added reg06)</w:t>
            </w:r>
          </w:p>
        </w:tc>
        <w:tc>
          <w:tcPr>
            <w:tcW w:w="4435" w:type="dxa"/>
          </w:tcPr>
          <w:p w:rsidR="0071691C" w:rsidRDefault="0071691C" w:rsidP="00EC4357">
            <w:pPr>
              <w:rPr>
                <w:rFonts w:asciiTheme="minorHAnsi" w:hAnsiTheme="minorHAnsi"/>
              </w:rPr>
            </w:pPr>
          </w:p>
        </w:tc>
      </w:tr>
      <w:tr w:rsidR="0071691C" w:rsidTr="00EC4357">
        <w:tc>
          <w:tcPr>
            <w:tcW w:w="4412" w:type="dxa"/>
          </w:tcPr>
          <w:p w:rsidR="0071691C" w:rsidRDefault="0071691C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1691C" w:rsidRDefault="0071691C" w:rsidP="00EC4357">
            <w:pPr>
              <w:rPr>
                <w:rFonts w:asciiTheme="minorHAnsi" w:hAnsiTheme="minorHAnsi"/>
              </w:rPr>
            </w:pPr>
          </w:p>
        </w:tc>
      </w:tr>
    </w:tbl>
    <w:p w:rsidR="0058603A" w:rsidRDefault="0058603A" w:rsidP="0058603A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C2A90" w:rsidRPr="009A7D1D" w:rsidRDefault="000C2A90" w:rsidP="006355D7">
      <w:pPr>
        <w:pStyle w:val="1"/>
      </w:pPr>
      <w:r>
        <w:rPr>
          <w:rFonts w:hint="eastAsia"/>
        </w:rPr>
        <w:lastRenderedPageBreak/>
        <w:t>0</w:t>
      </w:r>
      <w:r w:rsidR="000F6663">
        <w:t>1</w:t>
      </w:r>
      <w:r>
        <w:t>_</w:t>
      </w:r>
      <w:r w:rsidR="0049205D">
        <w:t>6528</w:t>
      </w:r>
      <w:r w:rsidRPr="00847989">
        <w:t>x</w:t>
      </w:r>
      <w:r w:rsidR="0049205D">
        <w:t>4896</w:t>
      </w:r>
      <w:r>
        <w:t xml:space="preserve"> </w:t>
      </w:r>
      <w:r w:rsidR="006355D7">
        <w:t>15</w:t>
      </w:r>
      <w:r>
        <w:t>.0</w:t>
      </w:r>
      <w:r w:rsidRPr="009A7D1D">
        <w:t>fps</w:t>
      </w:r>
      <w:r w:rsidR="001F4CD2">
        <w:t xml:space="preserve"> (</w:t>
      </w:r>
      <w:r w:rsidR="00A30DA8">
        <w:t>revision 220422</w:t>
      </w:r>
      <w:r>
        <w:t>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clock: </w:t>
      </w:r>
      <w:r w:rsidR="003D31D2">
        <w:rPr>
          <w:rFonts w:asciiTheme="minorHAnsi" w:hAnsiTheme="minorHAnsi"/>
        </w:rPr>
        <w:t>24</w:t>
      </w:r>
      <w:r>
        <w:rPr>
          <w:rFonts w:asciiTheme="minorHAnsi" w:hAnsiTheme="minorHAnsi"/>
        </w:rPr>
        <w:t xml:space="preserve"> MHz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</w:t>
      </w:r>
      <w:r>
        <w:rPr>
          <w:rFonts w:asciiTheme="minorHAnsi" w:hAnsiTheme="minorHAnsi"/>
        </w:rPr>
        <w:t xml:space="preserve">DPHY </w:t>
      </w:r>
      <w:r w:rsidRPr="002D329B">
        <w:rPr>
          <w:rFonts w:asciiTheme="minorHAnsi" w:hAnsiTheme="minorHAnsi"/>
        </w:rPr>
        <w:t xml:space="preserve">4 lane, RAW 10, </w:t>
      </w:r>
      <w:r w:rsidR="003D31D2">
        <w:rPr>
          <w:rFonts w:asciiTheme="minorHAnsi" w:hAnsiTheme="minorHAnsi"/>
        </w:rPr>
        <w:t>15</w:t>
      </w:r>
      <w:r w:rsidR="008B288B">
        <w:rPr>
          <w:rFonts w:asciiTheme="minorHAnsi" w:hAnsiTheme="minorHAnsi"/>
        </w:rPr>
        <w:t>00</w:t>
      </w:r>
      <w:r w:rsidRPr="002D329B">
        <w:rPr>
          <w:rFonts w:asciiTheme="minorHAnsi" w:hAnsiTheme="minorHAnsi"/>
        </w:rPr>
        <w:t xml:space="preserve"> Mbps/lane, 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clock: </w:t>
      </w:r>
      <w:r w:rsidR="003D31D2">
        <w:rPr>
          <w:rFonts w:asciiTheme="minorHAnsi" w:hAnsiTheme="minorHAnsi"/>
        </w:rPr>
        <w:t>75</w:t>
      </w:r>
      <w:r>
        <w:rPr>
          <w:rFonts w:asciiTheme="minorHAnsi" w:hAnsiTheme="minorHAnsi"/>
        </w:rPr>
        <w:t>0</w:t>
      </w:r>
      <w:r w:rsidRPr="002D329B">
        <w:rPr>
          <w:rFonts w:asciiTheme="minorHAnsi" w:hAnsiTheme="minorHAnsi"/>
        </w:rPr>
        <w:t xml:space="preserve"> MHz (</w:t>
      </w:r>
      <w:r w:rsidR="003D31D2">
        <w:rPr>
          <w:rFonts w:asciiTheme="minorHAnsi" w:hAnsiTheme="minorHAnsi"/>
        </w:rPr>
        <w:t>15</w:t>
      </w:r>
      <w:r w:rsidR="008B288B">
        <w:rPr>
          <w:rFonts w:asciiTheme="minorHAnsi" w:hAnsiTheme="minorHAnsi"/>
        </w:rPr>
        <w:t>00</w:t>
      </w:r>
      <w:r w:rsidRPr="00C844B3"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Mbps)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Frame rate: </w:t>
      </w:r>
      <w:r w:rsidR="008B288B">
        <w:rPr>
          <w:rFonts w:asciiTheme="minorHAnsi" w:hAnsiTheme="minorHAnsi"/>
        </w:rPr>
        <w:t>15</w:t>
      </w:r>
      <w:r w:rsidRPr="002D329B">
        <w:rPr>
          <w:rFonts w:asciiTheme="minorHAnsi" w:hAnsiTheme="minorHAnsi"/>
        </w:rPr>
        <w:t>.0 fps (=</w:t>
      </w:r>
      <w:r>
        <w:rPr>
          <w:rFonts w:asciiTheme="minorHAnsi" w:hAnsiTheme="minorHAnsi"/>
        </w:rPr>
        <w:t xml:space="preserve"> </w:t>
      </w:r>
      <w:r w:rsidRPr="00D46A3C">
        <w:rPr>
          <w:rFonts w:asciiTheme="minorHAnsi" w:hAnsiTheme="minorHAnsi"/>
        </w:rPr>
        <w:t>96000000 /</w:t>
      </w:r>
      <w:r w:rsidR="009D0AD1">
        <w:rPr>
          <w:rFonts w:asciiTheme="minorHAnsi" w:hAnsiTheme="minorHAnsi"/>
        </w:rPr>
        <w:t xml:space="preserve"> </w:t>
      </w:r>
      <w:r w:rsidR="00710F6F">
        <w:rPr>
          <w:rFonts w:asciiTheme="minorHAnsi" w:eastAsia="ＭＳ 明朝" w:hAnsiTheme="minorHAnsi" w:hint="eastAsia"/>
          <w:lang w:eastAsia="ja-JP"/>
        </w:rPr>
        <w:t>1</w:t>
      </w:r>
      <w:r w:rsidR="00710F6F">
        <w:rPr>
          <w:rFonts w:asciiTheme="minorHAnsi" w:eastAsia="ＭＳ 明朝" w:hAnsiTheme="minorHAnsi"/>
          <w:lang w:eastAsia="ja-JP"/>
        </w:rPr>
        <w:t>224</w:t>
      </w:r>
      <w:r w:rsidR="00321C50">
        <w:rPr>
          <w:rFonts w:asciiTheme="minorHAnsi" w:hAnsiTheme="minorHAnsi"/>
        </w:rPr>
        <w:t xml:space="preserve"> / </w:t>
      </w:r>
      <w:r w:rsidR="000C623E">
        <w:rPr>
          <w:rFonts w:asciiTheme="minorHAnsi" w:hAnsiTheme="minorHAnsi"/>
        </w:rPr>
        <w:t>5228)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bookmarkStart w:id="0" w:name="OLE_LINK4"/>
      <w:r w:rsidRPr="002D329B">
        <w:rPr>
          <w:rFonts w:asciiTheme="minorHAnsi" w:hAnsiTheme="minorHAnsi"/>
        </w:rPr>
        <w:t xml:space="preserve">Sensor internal clock: </w:t>
      </w:r>
      <w:r>
        <w:rPr>
          <w:rFonts w:asciiTheme="minorHAnsi" w:hAnsiTheme="minorHAnsi"/>
        </w:rPr>
        <w:t>96</w:t>
      </w:r>
      <w:r w:rsidRPr="002D329B">
        <w:rPr>
          <w:rFonts w:asciiTheme="minorHAnsi" w:hAnsiTheme="minorHAnsi"/>
        </w:rPr>
        <w:t xml:space="preserve"> MHz and </w:t>
      </w:r>
      <w:r>
        <w:rPr>
          <w:rFonts w:asciiTheme="minorHAnsi" w:hAnsiTheme="minorHAnsi"/>
        </w:rPr>
        <w:t>1</w:t>
      </w:r>
      <w:r w:rsidR="00F5039A">
        <w:rPr>
          <w:rFonts w:asciiTheme="minorHAnsi" w:eastAsia="ＭＳ 明朝" w:hAnsiTheme="minorHAnsi"/>
          <w:lang w:eastAsia="ja-JP"/>
        </w:rPr>
        <w:t>80</w:t>
      </w:r>
      <w:r w:rsidRPr="002D329B">
        <w:rPr>
          <w:rFonts w:asciiTheme="minorHAnsi" w:hAnsiTheme="minorHAnsi"/>
        </w:rPr>
        <w:t xml:space="preserve"> MHz</w:t>
      </w:r>
    </w:p>
    <w:bookmarkEnd w:id="0"/>
    <w:p w:rsidR="008C5673" w:rsidRPr="002D329B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HTS: </w:t>
      </w:r>
      <w:r w:rsidR="00E12DD3">
        <w:rPr>
          <w:rFonts w:asciiTheme="minorHAnsi" w:hAnsiTheme="minorHAnsi"/>
        </w:rPr>
        <w:t>1224</w:t>
      </w:r>
      <w:r w:rsidRPr="002D329B">
        <w:rPr>
          <w:rFonts w:asciiTheme="minorHAnsi" w:hAnsiTheme="minorHAnsi"/>
        </w:rPr>
        <w:t xml:space="preserve"> </w:t>
      </w:r>
      <w:r w:rsidR="00950B63">
        <w:rPr>
          <w:rFonts w:asciiTheme="minorHAnsi" w:eastAsia="ＭＳ 明朝" w:hAnsiTheme="minorHAnsi" w:hint="eastAsia"/>
          <w:lang w:eastAsia="ja-JP"/>
        </w:rPr>
        <w:t>c</w:t>
      </w:r>
      <w:r w:rsidR="00950B63">
        <w:rPr>
          <w:rFonts w:asciiTheme="minorHAnsi" w:eastAsia="ＭＳ 明朝" w:hAnsiTheme="minorHAnsi"/>
          <w:lang w:eastAsia="ja-JP"/>
        </w:rPr>
        <w:t>locks</w:t>
      </w:r>
    </w:p>
    <w:p w:rsidR="008C5673" w:rsidRPr="002D329B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VTS: </w:t>
      </w:r>
      <w:r>
        <w:rPr>
          <w:rFonts w:asciiTheme="minorHAnsi" w:eastAsia="ＭＳ 明朝" w:hAnsiTheme="minorHAnsi" w:hint="eastAsia"/>
          <w:lang w:eastAsia="ja-JP"/>
        </w:rPr>
        <w:t>5</w:t>
      </w:r>
      <w:r w:rsidR="000C623E">
        <w:rPr>
          <w:rFonts w:asciiTheme="minorHAnsi" w:eastAsia="ＭＳ 明朝" w:hAnsiTheme="minorHAnsi"/>
          <w:lang w:eastAsia="ja-JP"/>
        </w:rPr>
        <w:t>228</w:t>
      </w:r>
      <w:r w:rsidRPr="002D329B">
        <w:rPr>
          <w:rFonts w:asciiTheme="minorHAnsi" w:hAnsiTheme="minorHAnsi"/>
        </w:rPr>
        <w:t xml:space="preserve"> lines</w:t>
      </w:r>
    </w:p>
    <w:p w:rsidR="008C5673" w:rsidRPr="00C95D06" w:rsidRDefault="008C5673" w:rsidP="00C95D06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V-blank:  </w:t>
      </w:r>
      <w:r w:rsidR="000C623E">
        <w:rPr>
          <w:rFonts w:asciiTheme="minorHAnsi" w:hAnsiTheme="minorHAnsi"/>
        </w:rPr>
        <w:t>4.208</w:t>
      </w:r>
      <w:r w:rsidRPr="002D329B">
        <w:rPr>
          <w:rFonts w:asciiTheme="minorHAnsi" w:hAnsiTheme="minorHAnsi"/>
        </w:rPr>
        <w:t xml:space="preserve"> </w:t>
      </w:r>
      <w:proofErr w:type="spellStart"/>
      <w:r w:rsidRPr="002D329B">
        <w:rPr>
          <w:rFonts w:asciiTheme="minorHAnsi" w:hAnsiTheme="minorHAnsi"/>
        </w:rPr>
        <w:t>ms</w:t>
      </w:r>
      <w:proofErr w:type="spellEnd"/>
      <w:r w:rsidR="00C95D06">
        <w:rPr>
          <w:rFonts w:asciiTheme="minorHAnsi" w:hAnsiTheme="minorHAnsi"/>
        </w:rPr>
        <w:t xml:space="preserve"> (330</w:t>
      </w:r>
      <w:r w:rsidR="00C95D06" w:rsidRPr="001B3EA0">
        <w:rPr>
          <w:rFonts w:asciiTheme="minorHAnsi" w:hAnsiTheme="minorHAnsi"/>
        </w:rPr>
        <w:t xml:space="preserve"> lines</w:t>
      </w:r>
      <w:r w:rsidR="00C95D06">
        <w:rPr>
          <w:rFonts w:asciiTheme="minorHAnsi" w:hAnsiTheme="minorHAnsi"/>
        </w:rPr>
        <w:t>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Bayer pattern: </w:t>
      </w:r>
      <w:r w:rsidR="008B288B">
        <w:rPr>
          <w:rFonts w:asciiTheme="minorHAnsi" w:hAnsiTheme="minorHAnsi"/>
        </w:rPr>
        <w:t>The 1</w:t>
      </w:r>
      <w:r w:rsidR="008B288B" w:rsidRPr="008B288B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line is B</w:t>
      </w:r>
      <w:r w:rsidR="008B288B">
        <w:rPr>
          <w:rFonts w:asciiTheme="minorHAnsi" w:hAnsiTheme="minorHAnsi"/>
        </w:rPr>
        <w:t>C</w:t>
      </w:r>
      <w:r w:rsidRPr="002D329B">
        <w:rPr>
          <w:rFonts w:asciiTheme="minorHAnsi" w:hAnsiTheme="minorHAnsi"/>
        </w:rPr>
        <w:t>G</w:t>
      </w:r>
      <w:r w:rsidR="008B288B">
        <w:rPr>
          <w:rFonts w:asciiTheme="minorHAnsi" w:hAnsiTheme="minorHAnsi"/>
        </w:rPr>
        <w:t>C…, the 2</w:t>
      </w:r>
      <w:r w:rsidR="008B288B" w:rsidRPr="008B288B">
        <w:rPr>
          <w:rFonts w:asciiTheme="minorHAnsi" w:hAnsiTheme="minorHAnsi"/>
          <w:vertAlign w:val="superscript"/>
        </w:rPr>
        <w:t>nd</w:t>
      </w:r>
      <w:r w:rsidR="008B288B">
        <w:rPr>
          <w:rFonts w:asciiTheme="minorHAnsi" w:hAnsiTheme="minorHAnsi"/>
        </w:rPr>
        <w:t xml:space="preserve"> line is CBCG</w:t>
      </w:r>
      <w:r w:rsidRPr="002D329B">
        <w:rPr>
          <w:rFonts w:asciiTheme="minorHAnsi" w:hAnsiTheme="minorHAnsi"/>
        </w:rPr>
        <w:t>…</w:t>
      </w:r>
      <w:r w:rsidR="008B288B">
        <w:rPr>
          <w:rFonts w:asciiTheme="minorHAnsi" w:hAnsiTheme="minorHAnsi"/>
        </w:rPr>
        <w:t>, the 3</w:t>
      </w:r>
      <w:r w:rsidR="008B288B" w:rsidRPr="008B288B">
        <w:rPr>
          <w:rFonts w:asciiTheme="minorHAnsi" w:hAnsiTheme="minorHAnsi"/>
          <w:vertAlign w:val="superscript"/>
        </w:rPr>
        <w:t>rd</w:t>
      </w:r>
      <w:r w:rsidR="008B288B">
        <w:rPr>
          <w:rFonts w:asciiTheme="minorHAnsi" w:hAnsiTheme="minorHAnsi"/>
        </w:rPr>
        <w:t xml:space="preserve"> line is GCRC…, and the 4</w:t>
      </w:r>
      <w:r w:rsidR="008B288B" w:rsidRPr="008B288B">
        <w:rPr>
          <w:rFonts w:asciiTheme="minorHAnsi" w:hAnsiTheme="minorHAnsi"/>
          <w:vertAlign w:val="superscript"/>
        </w:rPr>
        <w:t>th</w:t>
      </w:r>
      <w:r w:rsidR="008B288B">
        <w:rPr>
          <w:rFonts w:asciiTheme="minorHAnsi" w:hAnsiTheme="minorHAnsi"/>
        </w:rPr>
        <w:t xml:space="preserve"> line is</w:t>
      </w:r>
      <w:r w:rsidR="00257001">
        <w:rPr>
          <w:rFonts w:asciiTheme="minorHAnsi" w:hAnsiTheme="minorHAnsi"/>
        </w:rPr>
        <w:t xml:space="preserve"> CGCR…</w:t>
      </w:r>
      <w:r>
        <w:rPr>
          <w:rFonts w:asciiTheme="minorHAnsi" w:hAnsiTheme="minorHAnsi"/>
        </w:rPr>
        <w:br/>
      </w:r>
      <w:r w:rsidR="008B288B">
        <w:rPr>
          <w:noProof/>
          <w:lang w:eastAsia="ja-JP"/>
        </w:rPr>
        <w:drawing>
          <wp:inline distT="0" distB="0" distL="0" distR="0" wp14:anchorId="0AE9E5E4" wp14:editId="42DEC7B5">
            <wp:extent cx="876300" cy="866775"/>
            <wp:effectExtent l="0" t="0" r="0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673" w:rsidRPr="002D329B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exposure: </w:t>
      </w:r>
      <w:r w:rsidR="00627075">
        <w:rPr>
          <w:rFonts w:asciiTheme="minorHAnsi" w:hAnsiTheme="minorHAnsi"/>
        </w:rPr>
        <w:t>4</w:t>
      </w:r>
      <w:r w:rsidRPr="002D329B">
        <w:rPr>
          <w:rFonts w:asciiTheme="minorHAnsi" w:hAnsiTheme="minorHAnsi"/>
        </w:rPr>
        <w:t xml:space="preserve"> lines</w:t>
      </w:r>
    </w:p>
    <w:p w:rsidR="008C5673" w:rsidRPr="008C5673" w:rsidRDefault="008C5673" w:rsidP="008C5673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Maximum exposure: VTS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627075">
        <w:rPr>
          <w:rFonts w:asciiTheme="minorHAnsi" w:hAnsiTheme="minorHAnsi"/>
        </w:rPr>
        <w:t>8</w:t>
      </w:r>
      <w:r w:rsidRPr="002D329B">
        <w:rPr>
          <w:rFonts w:asciiTheme="minorHAnsi" w:hAnsiTheme="minorHAnsi"/>
        </w:rPr>
        <w:t xml:space="preserve"> = </w:t>
      </w:r>
      <w:r w:rsidR="00021317">
        <w:rPr>
          <w:rFonts w:asciiTheme="minorHAnsi" w:hAnsiTheme="minorHAnsi"/>
        </w:rPr>
        <w:t>5228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627075">
        <w:rPr>
          <w:rFonts w:asciiTheme="minorHAnsi" w:hAnsiTheme="minorHAnsi"/>
        </w:rPr>
        <w:t>8</w:t>
      </w:r>
      <w:r w:rsidRPr="002D329B">
        <w:rPr>
          <w:rFonts w:asciiTheme="minorHAnsi" w:hAnsiTheme="minorHAnsi"/>
        </w:rPr>
        <w:t xml:space="preserve"> = </w:t>
      </w:r>
      <w:r w:rsidR="00021317">
        <w:rPr>
          <w:rFonts w:asciiTheme="minorHAnsi" w:hAnsiTheme="minorHAnsi"/>
        </w:rPr>
        <w:t>5220</w:t>
      </w:r>
      <w:r w:rsidRPr="002D329B">
        <w:rPr>
          <w:rFonts w:asciiTheme="minorHAnsi" w:hAnsiTheme="minorHAnsi"/>
        </w:rPr>
        <w:t xml:space="preserve"> lines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</w:t>
      </w:r>
      <w:r w:rsidRPr="002D329B">
        <w:rPr>
          <w:rFonts w:asciiTheme="minorHAnsi" w:hAnsiTheme="minorHAnsi"/>
        </w:rPr>
        <w:t xml:space="preserve"> is </w:t>
      </w:r>
      <w:r w:rsidR="009114D3">
        <w:rPr>
          <w:rFonts w:asciiTheme="minorHAnsi" w:hAnsiTheme="minorHAnsi"/>
        </w:rPr>
        <w:t>mirror off</w:t>
      </w:r>
      <w:r w:rsidR="000721B6">
        <w:rPr>
          <w:rFonts w:asciiTheme="minorHAnsi" w:hAnsiTheme="minorHAnsi"/>
        </w:rPr>
        <w:t>, flip normal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Sensor orientation: pad 1 is oriented up on PCB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Image on full array:</w:t>
      </w:r>
    </w:p>
    <w:p w:rsidR="00A30DA8" w:rsidRPr="00A30DA8" w:rsidRDefault="00A30DA8" w:rsidP="00A30DA8">
      <w:pPr>
        <w:pStyle w:val="a8"/>
        <w:ind w:left="1080" w:right="9"/>
        <w:rPr>
          <w:rFonts w:asciiTheme="minorHAnsi" w:hAnsiTheme="minorHAnsi"/>
        </w:rPr>
      </w:pPr>
      <w:r w:rsidRPr="00A30DA8">
        <w:rPr>
          <w:rFonts w:asciiTheme="minorHAnsi" w:hAnsiTheme="minorHAnsi"/>
        </w:rPr>
        <w:t xml:space="preserve">Full Array (0, 0) --- (6559, 4927). </w:t>
      </w:r>
    </w:p>
    <w:p w:rsidR="000C2A90" w:rsidRPr="002D329B" w:rsidRDefault="00A30DA8" w:rsidP="00A30DA8">
      <w:pPr>
        <w:pStyle w:val="a8"/>
        <w:ind w:left="1080" w:right="9"/>
        <w:rPr>
          <w:rFonts w:asciiTheme="minorHAnsi" w:hAnsiTheme="minorHAnsi"/>
        </w:rPr>
      </w:pPr>
      <w:r w:rsidRPr="00A30DA8">
        <w:rPr>
          <w:rFonts w:asciiTheme="minorHAnsi" w:hAnsiTheme="minorHAnsi"/>
        </w:rPr>
        <w:t>Perform windowing to 6528x4896.</w:t>
      </w:r>
    </w:p>
    <w:p w:rsidR="000C2A90" w:rsidRDefault="000C2A90" w:rsidP="000C2A90">
      <w:pPr>
        <w:pStyle w:val="a8"/>
        <w:ind w:left="1080" w:right="9"/>
        <w:rPr>
          <w:rFonts w:asciiTheme="minorHAnsi" w:hAnsiTheme="minorHAnsi"/>
        </w:rPr>
      </w:pPr>
    </w:p>
    <w:p w:rsidR="00060100" w:rsidRPr="005B6E39" w:rsidRDefault="00060100" w:rsidP="000C2A90">
      <w:pPr>
        <w:pStyle w:val="a8"/>
        <w:ind w:left="1080" w:right="9"/>
        <w:rPr>
          <w:rFonts w:asciiTheme="minorHAnsi" w:hAnsiTheme="minorHAnsi"/>
        </w:rPr>
      </w:pPr>
    </w:p>
    <w:p w:rsidR="000C2A90" w:rsidRPr="00FF6020" w:rsidRDefault="00A30DA8" w:rsidP="000C2A90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220422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bookmarkStart w:id="1" w:name="_Hlk96084544"/>
          </w:p>
        </w:tc>
        <w:tc>
          <w:tcPr>
            <w:tcW w:w="4435" w:type="dxa"/>
          </w:tcPr>
          <w:p w:rsidR="000C2A90" w:rsidRPr="0035493D" w:rsidRDefault="000C2A90" w:rsidP="00EC4357">
            <w:pPr>
              <w:rPr>
                <w:rFonts w:asciiTheme="minorHAnsi" w:hAnsiTheme="minorHAnsi"/>
                <w:lang w:eastAsia="zh-CN"/>
              </w:rPr>
            </w:pPr>
          </w:p>
        </w:tc>
      </w:tr>
      <w:bookmarkEnd w:id="1"/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</w:tr>
    </w:tbl>
    <w:p w:rsidR="00FA5E4C" w:rsidRDefault="00FA5E4C" w:rsidP="000C2A90">
      <w:pPr>
        <w:pStyle w:val="a8"/>
        <w:ind w:left="360" w:right="9"/>
        <w:rPr>
          <w:rFonts w:asciiTheme="minorHAnsi" w:hAnsiTheme="minorHAnsi"/>
          <w:b/>
        </w:rPr>
      </w:pPr>
    </w:p>
    <w:p w:rsidR="00FA5E4C" w:rsidRDefault="00FA5E4C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0C2A90" w:rsidRPr="000C2A90" w:rsidRDefault="000C2A90" w:rsidP="000C2A90">
      <w:pPr>
        <w:pStyle w:val="a8"/>
        <w:ind w:left="360" w:right="9"/>
        <w:rPr>
          <w:rFonts w:asciiTheme="minorHAnsi" w:hAnsiTheme="minorHAnsi"/>
          <w:b/>
        </w:rPr>
      </w:pPr>
    </w:p>
    <w:p w:rsidR="000C2A90" w:rsidRPr="009A7D1D" w:rsidRDefault="000C2A90" w:rsidP="000C2A90">
      <w:pPr>
        <w:pStyle w:val="a8"/>
        <w:numPr>
          <w:ilvl w:val="0"/>
          <w:numId w:val="10"/>
        </w:numPr>
        <w:ind w:right="9"/>
        <w:rPr>
          <w:rFonts w:asciiTheme="minorHAnsi" w:hAnsiTheme="minorHAnsi"/>
          <w:b/>
        </w:rPr>
      </w:pPr>
      <w:r>
        <w:rPr>
          <w:rFonts w:asciiTheme="minorHAnsi" w:eastAsia="ＭＳ 明朝" w:hAnsiTheme="minorHAnsi" w:hint="eastAsia"/>
          <w:b/>
          <w:lang w:eastAsia="ja-JP"/>
        </w:rPr>
        <w:t>0</w:t>
      </w:r>
      <w:r>
        <w:rPr>
          <w:rFonts w:asciiTheme="minorHAnsi" w:eastAsia="ＭＳ 明朝" w:hAnsiTheme="minorHAnsi"/>
          <w:b/>
          <w:lang w:eastAsia="ja-JP"/>
        </w:rPr>
        <w:t>2_</w:t>
      </w:r>
      <w:r>
        <w:rPr>
          <w:rFonts w:asciiTheme="minorHAnsi" w:hAnsiTheme="minorHAnsi"/>
          <w:b/>
        </w:rPr>
        <w:t>3264</w:t>
      </w:r>
      <w:r w:rsidRPr="00847989">
        <w:rPr>
          <w:rFonts w:asciiTheme="minorHAnsi" w:hAnsiTheme="minorHAnsi"/>
          <w:b/>
        </w:rPr>
        <w:t>x</w:t>
      </w:r>
      <w:r>
        <w:rPr>
          <w:rFonts w:asciiTheme="minorHAnsi" w:hAnsiTheme="minorHAnsi"/>
          <w:b/>
        </w:rPr>
        <w:t>2448 30.0</w:t>
      </w:r>
      <w:r w:rsidRPr="009A7D1D">
        <w:rPr>
          <w:rFonts w:asciiTheme="minorHAnsi" w:hAnsiTheme="minorHAnsi"/>
          <w:b/>
        </w:rPr>
        <w:t>fps</w:t>
      </w:r>
      <w:r>
        <w:rPr>
          <w:rFonts w:asciiTheme="minorHAnsi" w:hAnsiTheme="minorHAnsi"/>
          <w:b/>
        </w:rPr>
        <w:t xml:space="preserve"> (</w:t>
      </w:r>
      <w:r w:rsidR="00A30DA8">
        <w:rPr>
          <w:rFonts w:asciiTheme="minorHAnsi" w:hAnsiTheme="minorHAnsi"/>
          <w:b/>
        </w:rPr>
        <w:t>revision 220422</w:t>
      </w:r>
      <w:r>
        <w:rPr>
          <w:rFonts w:asciiTheme="minorHAnsi" w:hAnsiTheme="minorHAnsi"/>
          <w:b/>
        </w:rPr>
        <w:t>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clock: </w:t>
      </w:r>
      <w:r w:rsidR="003D31D2">
        <w:rPr>
          <w:rFonts w:asciiTheme="minorHAnsi" w:hAnsiTheme="minorHAnsi"/>
        </w:rPr>
        <w:t>24</w:t>
      </w:r>
      <w:r>
        <w:rPr>
          <w:rFonts w:asciiTheme="minorHAnsi" w:hAnsiTheme="minorHAnsi"/>
        </w:rPr>
        <w:t xml:space="preserve"> MHz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</w:t>
      </w:r>
      <w:r>
        <w:rPr>
          <w:rFonts w:asciiTheme="minorHAnsi" w:hAnsiTheme="minorHAnsi"/>
        </w:rPr>
        <w:t xml:space="preserve">DPHY </w:t>
      </w:r>
      <w:r w:rsidRPr="002D329B">
        <w:rPr>
          <w:rFonts w:asciiTheme="minorHAnsi" w:hAnsiTheme="minorHAnsi"/>
        </w:rPr>
        <w:t xml:space="preserve">4 lane, RAW 10, </w:t>
      </w:r>
      <w:r w:rsidR="003D31D2">
        <w:rPr>
          <w:rFonts w:asciiTheme="minorHAnsi" w:hAnsiTheme="minorHAnsi"/>
        </w:rPr>
        <w:t>8</w:t>
      </w:r>
      <w:r>
        <w:rPr>
          <w:rFonts w:asciiTheme="minorHAnsi" w:hAnsiTheme="minorHAnsi"/>
        </w:rPr>
        <w:t>00</w:t>
      </w:r>
      <w:r w:rsidR="001A6826">
        <w:rPr>
          <w:rFonts w:asciiTheme="minorHAnsi" w:hAnsiTheme="minorHAnsi"/>
        </w:rPr>
        <w:t xml:space="preserve"> Mbps/lane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clock: </w:t>
      </w:r>
      <w:r w:rsidR="003D31D2">
        <w:rPr>
          <w:rFonts w:asciiTheme="minorHAnsi" w:hAnsiTheme="minorHAnsi"/>
        </w:rPr>
        <w:t>4</w:t>
      </w:r>
      <w:r>
        <w:rPr>
          <w:rFonts w:asciiTheme="minorHAnsi" w:hAnsiTheme="minorHAnsi"/>
        </w:rPr>
        <w:t>00</w:t>
      </w:r>
      <w:r w:rsidRPr="002D329B">
        <w:rPr>
          <w:rFonts w:asciiTheme="minorHAnsi" w:hAnsiTheme="minorHAnsi"/>
        </w:rPr>
        <w:t xml:space="preserve"> MHz (</w:t>
      </w:r>
      <w:r w:rsidR="003D31D2">
        <w:rPr>
          <w:rFonts w:asciiTheme="minorHAnsi" w:hAnsiTheme="minorHAnsi"/>
        </w:rPr>
        <w:t>8</w:t>
      </w:r>
      <w:r>
        <w:rPr>
          <w:rFonts w:asciiTheme="minorHAnsi" w:hAnsiTheme="minorHAnsi"/>
        </w:rPr>
        <w:t>00</w:t>
      </w:r>
      <w:r w:rsidRPr="00C844B3"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Mbps)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bookmarkStart w:id="2" w:name="OLE_LINK1"/>
      <w:r w:rsidRPr="002D329B">
        <w:rPr>
          <w:rFonts w:asciiTheme="minorHAnsi" w:hAnsiTheme="minorHAnsi"/>
        </w:rPr>
        <w:t xml:space="preserve">Frame rate: </w:t>
      </w:r>
      <w:bookmarkStart w:id="3" w:name="OLE_LINK15"/>
      <w:r>
        <w:rPr>
          <w:rFonts w:asciiTheme="minorHAnsi" w:hAnsiTheme="minorHAnsi"/>
        </w:rPr>
        <w:t>30</w:t>
      </w:r>
      <w:r w:rsidRPr="002D329B">
        <w:rPr>
          <w:rFonts w:asciiTheme="minorHAnsi" w:hAnsiTheme="minorHAnsi"/>
        </w:rPr>
        <w:t>.0 fps (=</w:t>
      </w:r>
      <w:r>
        <w:rPr>
          <w:rFonts w:asciiTheme="minorHAnsi" w:hAnsiTheme="minorHAnsi"/>
        </w:rPr>
        <w:t xml:space="preserve"> </w:t>
      </w:r>
      <w:r w:rsidRPr="00E04084">
        <w:rPr>
          <w:rFonts w:asciiTheme="minorHAnsi" w:hAnsiTheme="minorHAnsi"/>
        </w:rPr>
        <w:t>96000000 /</w:t>
      </w:r>
      <w:r w:rsidR="009D0AD1" w:rsidRPr="007607C4">
        <w:rPr>
          <w:rFonts w:asciiTheme="minorHAnsi" w:hAnsiTheme="minorHAnsi"/>
        </w:rPr>
        <w:t xml:space="preserve"> </w:t>
      </w:r>
      <w:r w:rsidR="00E12DD3">
        <w:rPr>
          <w:rFonts w:asciiTheme="minorHAnsi" w:hAnsiTheme="minorHAnsi"/>
        </w:rPr>
        <w:t>1224</w:t>
      </w:r>
      <w:r w:rsidR="00321C50">
        <w:rPr>
          <w:rFonts w:asciiTheme="minorHAnsi" w:hAnsiTheme="minorHAnsi"/>
        </w:rPr>
        <w:t xml:space="preserve"> /</w:t>
      </w:r>
      <w:r w:rsidR="005020F6">
        <w:rPr>
          <w:rFonts w:asciiTheme="minorHAnsi" w:hAnsiTheme="minorHAnsi"/>
        </w:rPr>
        <w:t xml:space="preserve"> 261</w:t>
      </w:r>
      <w:r w:rsidRPr="00E04084">
        <w:rPr>
          <w:rFonts w:asciiTheme="minorHAnsi" w:hAnsiTheme="minorHAnsi"/>
        </w:rPr>
        <w:t>4</w:t>
      </w:r>
      <w:r w:rsidRPr="002D329B">
        <w:rPr>
          <w:rFonts w:asciiTheme="minorHAnsi" w:hAnsiTheme="minorHAnsi"/>
        </w:rPr>
        <w:t>)</w:t>
      </w:r>
      <w:bookmarkEnd w:id="3"/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Sensor internal clock: </w:t>
      </w:r>
      <w:r w:rsidR="0067520A">
        <w:rPr>
          <w:rFonts w:asciiTheme="minorHAnsi" w:hAnsiTheme="minorHAnsi"/>
        </w:rPr>
        <w:t>96</w:t>
      </w:r>
      <w:r w:rsidR="0067520A" w:rsidRPr="002D329B">
        <w:rPr>
          <w:rFonts w:asciiTheme="minorHAnsi" w:hAnsiTheme="minorHAnsi"/>
        </w:rPr>
        <w:t xml:space="preserve"> MHz and </w:t>
      </w:r>
      <w:r w:rsidR="00A828C9">
        <w:rPr>
          <w:rFonts w:asciiTheme="minorHAnsi" w:hAnsiTheme="minorHAnsi"/>
        </w:rPr>
        <w:t>18</w:t>
      </w:r>
      <w:r w:rsidR="0067520A">
        <w:rPr>
          <w:rFonts w:asciiTheme="minorHAnsi" w:hAnsiTheme="minorHAnsi"/>
        </w:rPr>
        <w:t>0</w:t>
      </w:r>
      <w:r w:rsidR="0067520A" w:rsidRPr="002D329B">
        <w:rPr>
          <w:rFonts w:asciiTheme="minorHAnsi" w:hAnsiTheme="minorHAnsi"/>
        </w:rPr>
        <w:t xml:space="preserve"> MHz</w:t>
      </w:r>
    </w:p>
    <w:p w:rsidR="0016487C" w:rsidRPr="002D329B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HTS: </w:t>
      </w:r>
      <w:r w:rsidR="00E12DD3">
        <w:rPr>
          <w:rFonts w:asciiTheme="minorHAnsi" w:hAnsiTheme="minorHAnsi"/>
        </w:rPr>
        <w:t>1224</w:t>
      </w:r>
      <w:r w:rsidRPr="002D329B">
        <w:rPr>
          <w:rFonts w:asciiTheme="minorHAnsi" w:hAnsiTheme="minorHAnsi"/>
        </w:rPr>
        <w:t xml:space="preserve"> </w:t>
      </w:r>
      <w:r w:rsidR="00950B63">
        <w:rPr>
          <w:rFonts w:asciiTheme="minorHAnsi" w:eastAsia="ＭＳ 明朝" w:hAnsiTheme="minorHAnsi" w:hint="eastAsia"/>
          <w:lang w:eastAsia="ja-JP"/>
        </w:rPr>
        <w:t>c</w:t>
      </w:r>
      <w:r w:rsidR="00950B63">
        <w:rPr>
          <w:rFonts w:asciiTheme="minorHAnsi" w:eastAsia="ＭＳ 明朝" w:hAnsiTheme="minorHAnsi"/>
          <w:lang w:eastAsia="ja-JP"/>
        </w:rPr>
        <w:t>locks</w:t>
      </w:r>
    </w:p>
    <w:p w:rsidR="0016487C" w:rsidRPr="002D329B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VTS: </w:t>
      </w:r>
      <w:r w:rsidR="000716B4">
        <w:rPr>
          <w:rFonts w:asciiTheme="minorHAnsi" w:eastAsia="ＭＳ 明朝" w:hAnsiTheme="minorHAnsi"/>
          <w:lang w:eastAsia="ja-JP"/>
        </w:rPr>
        <w:t>2614</w:t>
      </w:r>
      <w:r w:rsidRPr="002D329B">
        <w:rPr>
          <w:rFonts w:asciiTheme="minorHAnsi" w:hAnsiTheme="minorHAnsi"/>
        </w:rPr>
        <w:t xml:space="preserve"> lines</w:t>
      </w:r>
    </w:p>
    <w:bookmarkEnd w:id="2"/>
    <w:p w:rsidR="0016487C" w:rsidRPr="009A1B86" w:rsidRDefault="0016487C" w:rsidP="009A1B86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V-blank:  </w:t>
      </w:r>
      <w:r w:rsidR="00D51770">
        <w:rPr>
          <w:rFonts w:asciiTheme="minorHAnsi" w:hAnsiTheme="minorHAnsi"/>
        </w:rPr>
        <w:t>2.091</w:t>
      </w:r>
      <w:r w:rsidRPr="002D329B">
        <w:rPr>
          <w:rFonts w:asciiTheme="minorHAnsi" w:hAnsiTheme="minorHAnsi"/>
        </w:rPr>
        <w:t xml:space="preserve"> </w:t>
      </w:r>
      <w:proofErr w:type="spellStart"/>
      <w:r w:rsidRPr="002D329B">
        <w:rPr>
          <w:rFonts w:asciiTheme="minorHAnsi" w:hAnsiTheme="minorHAnsi"/>
        </w:rPr>
        <w:t>ms</w:t>
      </w:r>
      <w:proofErr w:type="spellEnd"/>
      <w:r w:rsidR="009A1B86">
        <w:rPr>
          <w:rFonts w:asciiTheme="minorHAnsi" w:hAnsiTheme="minorHAnsi"/>
        </w:rPr>
        <w:t xml:space="preserve"> (164 lines)</w:t>
      </w:r>
    </w:p>
    <w:p w:rsidR="000C2A90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Bayer pattern</w:t>
      </w:r>
      <w:r w:rsidR="00A709A6">
        <w:rPr>
          <w:rFonts w:asciiTheme="minorHAnsi" w:hAnsiTheme="minorHAnsi"/>
        </w:rPr>
        <w:t xml:space="preserve"> (Fusion)</w:t>
      </w:r>
      <w:r w:rsidRPr="002D329B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First line is B</w:t>
      </w:r>
      <w:r w:rsidRPr="002D329B">
        <w:rPr>
          <w:rFonts w:asciiTheme="minorHAnsi" w:hAnsiTheme="minorHAnsi"/>
        </w:rPr>
        <w:t>G</w:t>
      </w:r>
      <w:r>
        <w:rPr>
          <w:rFonts w:asciiTheme="minorHAnsi" w:hAnsiTheme="minorHAnsi"/>
        </w:rPr>
        <w:t>B</w:t>
      </w:r>
      <w:r w:rsidRPr="002D329B">
        <w:rPr>
          <w:rFonts w:asciiTheme="minorHAnsi" w:hAnsiTheme="minorHAnsi"/>
        </w:rPr>
        <w:t>G…, second line is G</w:t>
      </w:r>
      <w:r>
        <w:rPr>
          <w:rFonts w:asciiTheme="minorHAnsi" w:hAnsiTheme="minorHAnsi"/>
        </w:rPr>
        <w:t>RGR</w:t>
      </w:r>
      <w:r w:rsidRPr="002D329B">
        <w:rPr>
          <w:rFonts w:asciiTheme="minorHAnsi" w:hAnsiTheme="minorHAnsi"/>
        </w:rPr>
        <w:t>…</w:t>
      </w:r>
      <w:r>
        <w:rPr>
          <w:rFonts w:asciiTheme="minorHAnsi" w:hAnsiTheme="minorHAnsi"/>
        </w:rPr>
        <w:t xml:space="preserve"> for VC0</w:t>
      </w:r>
      <w:r w:rsidR="00A709A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noProof/>
          <w:lang w:eastAsia="ja-JP"/>
        </w:rPr>
        <w:drawing>
          <wp:inline distT="0" distB="0" distL="0" distR="0" wp14:anchorId="1210B612" wp14:editId="26257F13">
            <wp:extent cx="781050" cy="840105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788187" cy="84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87C" w:rsidRPr="002D329B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exposure: </w:t>
      </w:r>
      <w:r w:rsidR="00DA3211">
        <w:rPr>
          <w:rFonts w:asciiTheme="minorHAnsi" w:hAnsiTheme="minorHAnsi"/>
        </w:rPr>
        <w:t>2</w:t>
      </w:r>
      <w:r w:rsidRPr="002D329B">
        <w:rPr>
          <w:rFonts w:asciiTheme="minorHAnsi" w:hAnsiTheme="minorHAnsi"/>
        </w:rPr>
        <w:t xml:space="preserve"> lines</w:t>
      </w:r>
    </w:p>
    <w:p w:rsidR="0016487C" w:rsidRPr="0016487C" w:rsidRDefault="0016487C" w:rsidP="0016487C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Maximum exposure: VTS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DA3211">
        <w:rPr>
          <w:rFonts w:asciiTheme="minorHAnsi" w:hAnsiTheme="minorHAnsi"/>
        </w:rPr>
        <w:t>4</w:t>
      </w:r>
      <w:r w:rsidRPr="002D329B">
        <w:rPr>
          <w:rFonts w:asciiTheme="minorHAnsi" w:hAnsiTheme="minorHAnsi"/>
        </w:rPr>
        <w:t xml:space="preserve"> = </w:t>
      </w:r>
      <w:r w:rsidR="007422A9">
        <w:rPr>
          <w:rFonts w:asciiTheme="minorHAnsi" w:hAnsiTheme="minorHAnsi"/>
        </w:rPr>
        <w:t>261</w:t>
      </w:r>
      <w:r w:rsidR="00DA3211">
        <w:rPr>
          <w:rFonts w:asciiTheme="minorHAnsi" w:hAnsiTheme="minorHAnsi"/>
        </w:rPr>
        <w:t>4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</w:t>
      </w:r>
      <w:r w:rsidR="00DA3211">
        <w:rPr>
          <w:rFonts w:asciiTheme="minorHAnsi" w:hAnsiTheme="minorHAnsi"/>
        </w:rPr>
        <w:t>4</w:t>
      </w:r>
      <w:r w:rsidRPr="002D329B">
        <w:rPr>
          <w:rFonts w:asciiTheme="minorHAnsi" w:hAnsiTheme="minorHAnsi"/>
        </w:rPr>
        <w:t xml:space="preserve"> = </w:t>
      </w:r>
      <w:r w:rsidR="007422A9">
        <w:rPr>
          <w:rFonts w:asciiTheme="minorHAnsi" w:hAnsiTheme="minorHAnsi"/>
        </w:rPr>
        <w:t>261</w:t>
      </w:r>
      <w:r w:rsidR="00DA3211">
        <w:rPr>
          <w:rFonts w:asciiTheme="minorHAnsi" w:hAnsiTheme="minorHAnsi"/>
        </w:rPr>
        <w:t>0</w:t>
      </w:r>
      <w:r w:rsidRPr="002D329B">
        <w:rPr>
          <w:rFonts w:asciiTheme="minorHAnsi" w:hAnsiTheme="minorHAnsi"/>
        </w:rPr>
        <w:t xml:space="preserve"> lines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</w:t>
      </w:r>
      <w:r w:rsidRPr="002D329B">
        <w:rPr>
          <w:rFonts w:asciiTheme="minorHAnsi" w:hAnsiTheme="minorHAnsi"/>
        </w:rPr>
        <w:t xml:space="preserve"> is </w:t>
      </w:r>
      <w:r w:rsidR="009114D3">
        <w:rPr>
          <w:rFonts w:asciiTheme="minorHAnsi" w:hAnsiTheme="minorHAnsi"/>
        </w:rPr>
        <w:t>mirror off</w:t>
      </w:r>
      <w:r w:rsidRPr="00E778D6">
        <w:rPr>
          <w:rFonts w:asciiTheme="minorHAnsi" w:hAnsiTheme="minorHAnsi"/>
        </w:rPr>
        <w:t xml:space="preserve">, </w:t>
      </w:r>
      <w:r w:rsidR="000721B6">
        <w:rPr>
          <w:rFonts w:asciiTheme="minorHAnsi" w:hAnsiTheme="minorHAnsi"/>
        </w:rPr>
        <w:t>flip normal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Sensor orientation: pad 1 is oriented up on PCB</w:t>
      </w:r>
    </w:p>
    <w:p w:rsidR="000C2A90" w:rsidRPr="002D329B" w:rsidRDefault="000C2A90" w:rsidP="000C2A9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Image on full array:</w:t>
      </w:r>
    </w:p>
    <w:p w:rsidR="000C2A90" w:rsidRDefault="000C2A90" w:rsidP="000C2A90">
      <w:pPr>
        <w:pStyle w:val="a8"/>
        <w:ind w:left="1080" w:right="9"/>
        <w:rPr>
          <w:rFonts w:asciiTheme="minorHAnsi" w:hAnsiTheme="minorHAnsi"/>
        </w:rPr>
      </w:pPr>
      <w:r w:rsidRPr="00C844B3">
        <w:rPr>
          <w:rFonts w:asciiTheme="minorHAnsi" w:hAnsiTheme="minorHAnsi"/>
        </w:rPr>
        <w:t>Full Array (0, 0) --- (</w:t>
      </w:r>
      <w:r>
        <w:rPr>
          <w:rFonts w:asciiTheme="minorHAnsi" w:hAnsiTheme="minorHAnsi"/>
        </w:rPr>
        <w:t>6559</w:t>
      </w:r>
      <w:r w:rsidRPr="00C844B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4927), as shown in the left-side in the figure below:</w:t>
      </w:r>
    </w:p>
    <w:p w:rsidR="000C2A90" w:rsidRDefault="000C2A90" w:rsidP="000C2A90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ja-JP"/>
        </w:rPr>
        <w:drawing>
          <wp:inline distT="0" distB="0" distL="0" distR="0" wp14:anchorId="0788B32A" wp14:editId="224E1762">
            <wp:extent cx="2486025" cy="85915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2232" cy="8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A90" w:rsidRPr="002D329B" w:rsidRDefault="00DD1F9F" w:rsidP="000C2A90">
      <w:pPr>
        <w:pStyle w:val="a8"/>
        <w:ind w:left="1080" w:right="9"/>
        <w:rPr>
          <w:rFonts w:asciiTheme="minorHAnsi" w:hAnsiTheme="minorHAnsi"/>
        </w:rPr>
      </w:pPr>
      <w:bookmarkStart w:id="4" w:name="OLE_LINK13"/>
      <w:r>
        <w:rPr>
          <w:rFonts w:asciiTheme="minorHAnsi" w:hAnsiTheme="minorHAnsi"/>
        </w:rPr>
        <w:t>2C1-diagonal bin to</w:t>
      </w:r>
      <w:bookmarkStart w:id="5" w:name="OLE_LINK16"/>
      <w:r>
        <w:rPr>
          <w:rFonts w:asciiTheme="minorHAnsi" w:hAnsiTheme="minorHAnsi"/>
        </w:rPr>
        <w:t xml:space="preserve"> 3280x2464</w:t>
      </w:r>
      <w:bookmarkEnd w:id="5"/>
      <w:r>
        <w:rPr>
          <w:rFonts w:asciiTheme="minorHAnsi" w:hAnsiTheme="minorHAnsi"/>
        </w:rPr>
        <w:t xml:space="preserve">, </w:t>
      </w:r>
      <w:bookmarkStart w:id="6" w:name="OLE_LINK12"/>
      <w:r>
        <w:rPr>
          <w:rFonts w:asciiTheme="minorHAnsi" w:eastAsia="ＭＳ 明朝" w:hAnsiTheme="minorHAnsi"/>
          <w:lang w:eastAsia="ja-JP"/>
        </w:rPr>
        <w:t>then perform windowing</w:t>
      </w:r>
      <w:r>
        <w:rPr>
          <w:rFonts w:asciiTheme="minorHAnsi" w:hAnsiTheme="minorHAnsi"/>
        </w:rPr>
        <w:t xml:space="preserve"> to 3264x2448.</w:t>
      </w:r>
      <w:bookmarkEnd w:id="4"/>
      <w:bookmarkEnd w:id="6"/>
    </w:p>
    <w:p w:rsidR="00060100" w:rsidRPr="005B6E39" w:rsidRDefault="00060100" w:rsidP="000C2A90">
      <w:pPr>
        <w:pStyle w:val="a8"/>
        <w:ind w:left="1080" w:right="9"/>
        <w:rPr>
          <w:rFonts w:asciiTheme="minorHAnsi" w:hAnsiTheme="minorHAnsi"/>
        </w:rPr>
      </w:pPr>
    </w:p>
    <w:p w:rsidR="000C2A90" w:rsidRPr="00FF6020" w:rsidRDefault="00A30DA8" w:rsidP="000C2A90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220422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Pr="0035493D" w:rsidRDefault="000C2A90" w:rsidP="00EC4357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</w:tr>
      <w:tr w:rsidR="000C2A90" w:rsidTr="00EC4357">
        <w:tc>
          <w:tcPr>
            <w:tcW w:w="4412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0C2A90" w:rsidRDefault="000C2A90" w:rsidP="00EC4357">
            <w:pPr>
              <w:rPr>
                <w:rFonts w:asciiTheme="minorHAnsi" w:hAnsiTheme="minorHAnsi"/>
              </w:rPr>
            </w:pPr>
          </w:p>
        </w:tc>
      </w:tr>
    </w:tbl>
    <w:p w:rsidR="00EF7F20" w:rsidRDefault="00EF7F20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br w:type="page"/>
      </w:r>
    </w:p>
    <w:p w:rsidR="00E300B2" w:rsidRPr="009A7D1D" w:rsidRDefault="00B9560B" w:rsidP="00847989">
      <w:pPr>
        <w:pStyle w:val="a8"/>
        <w:numPr>
          <w:ilvl w:val="0"/>
          <w:numId w:val="10"/>
        </w:numPr>
        <w:ind w:right="9"/>
        <w:rPr>
          <w:rFonts w:asciiTheme="minorHAnsi" w:hAnsiTheme="minorHAnsi"/>
          <w:b/>
        </w:rPr>
      </w:pPr>
      <w:r>
        <w:rPr>
          <w:rFonts w:asciiTheme="minorHAnsi" w:eastAsia="ＭＳ 明朝" w:hAnsiTheme="minorHAnsi" w:hint="eastAsia"/>
          <w:b/>
          <w:lang w:eastAsia="ja-JP"/>
        </w:rPr>
        <w:lastRenderedPageBreak/>
        <w:t>0</w:t>
      </w:r>
      <w:r w:rsidR="00266B98">
        <w:rPr>
          <w:rFonts w:asciiTheme="minorHAnsi" w:eastAsia="ＭＳ 明朝" w:hAnsiTheme="minorHAnsi"/>
          <w:b/>
          <w:lang w:eastAsia="ja-JP"/>
        </w:rPr>
        <w:t>3</w:t>
      </w:r>
      <w:r>
        <w:rPr>
          <w:rFonts w:asciiTheme="minorHAnsi" w:eastAsia="ＭＳ 明朝" w:hAnsiTheme="minorHAnsi"/>
          <w:b/>
          <w:lang w:eastAsia="ja-JP"/>
        </w:rPr>
        <w:t>_</w:t>
      </w:r>
      <w:r w:rsidR="003D31D2">
        <w:rPr>
          <w:rFonts w:asciiTheme="minorHAnsi" w:hAnsiTheme="minorHAnsi"/>
          <w:b/>
        </w:rPr>
        <w:t>1920x1080</w:t>
      </w:r>
      <w:r w:rsidR="00BE2D64">
        <w:rPr>
          <w:rFonts w:asciiTheme="minorHAnsi" w:hAnsiTheme="minorHAnsi"/>
          <w:b/>
        </w:rPr>
        <w:t xml:space="preserve"> </w:t>
      </w:r>
      <w:r w:rsidR="00B957AD">
        <w:rPr>
          <w:rFonts w:asciiTheme="minorHAnsi" w:eastAsia="ＭＳ 明朝" w:hAnsiTheme="minorHAnsi" w:hint="eastAsia"/>
          <w:b/>
          <w:lang w:eastAsia="ja-JP"/>
        </w:rPr>
        <w:t>6</w:t>
      </w:r>
      <w:r w:rsidR="001662A3">
        <w:rPr>
          <w:rFonts w:asciiTheme="minorHAnsi" w:hAnsiTheme="minorHAnsi"/>
          <w:b/>
        </w:rPr>
        <w:t>0</w:t>
      </w:r>
      <w:r w:rsidR="00847989">
        <w:rPr>
          <w:rFonts w:asciiTheme="minorHAnsi" w:hAnsiTheme="minorHAnsi"/>
          <w:b/>
        </w:rPr>
        <w:t>.0</w:t>
      </w:r>
      <w:r w:rsidR="001B583E" w:rsidRPr="009A7D1D">
        <w:rPr>
          <w:rFonts w:asciiTheme="minorHAnsi" w:hAnsiTheme="minorHAnsi"/>
          <w:b/>
        </w:rPr>
        <w:t>fps</w:t>
      </w:r>
      <w:r w:rsidR="00670A8F">
        <w:rPr>
          <w:rFonts w:asciiTheme="minorHAnsi" w:hAnsiTheme="minorHAnsi"/>
          <w:b/>
        </w:rPr>
        <w:t xml:space="preserve"> (</w:t>
      </w:r>
      <w:r w:rsidR="00A30DA8">
        <w:rPr>
          <w:rFonts w:asciiTheme="minorHAnsi" w:hAnsiTheme="minorHAnsi"/>
          <w:b/>
        </w:rPr>
        <w:t>revision 220422</w:t>
      </w:r>
      <w:r w:rsidR="00F92FE8">
        <w:rPr>
          <w:rFonts w:asciiTheme="minorHAnsi" w:hAnsiTheme="minorHAnsi"/>
          <w:b/>
        </w:rPr>
        <w:t>)</w:t>
      </w:r>
    </w:p>
    <w:p w:rsidR="001B583E" w:rsidRDefault="00847989" w:rsidP="001B583E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clock: </w:t>
      </w:r>
      <w:r w:rsidR="003D31D2">
        <w:rPr>
          <w:rFonts w:asciiTheme="minorHAnsi" w:hAnsiTheme="minorHAnsi"/>
        </w:rPr>
        <w:t>24</w:t>
      </w:r>
      <w:r w:rsidR="001B583E">
        <w:rPr>
          <w:rFonts w:asciiTheme="minorHAnsi" w:hAnsiTheme="minorHAnsi"/>
        </w:rPr>
        <w:t xml:space="preserve"> MHz</w:t>
      </w:r>
    </w:p>
    <w:p w:rsidR="001B583E" w:rsidRPr="002D329B" w:rsidRDefault="00BE2D64" w:rsidP="005B02B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</w:t>
      </w:r>
      <w:r w:rsidR="00C844B3">
        <w:rPr>
          <w:rFonts w:asciiTheme="minorHAnsi" w:hAnsiTheme="minorHAnsi"/>
        </w:rPr>
        <w:t xml:space="preserve">DPHY </w:t>
      </w:r>
      <w:r w:rsidRPr="002D329B">
        <w:rPr>
          <w:rFonts w:asciiTheme="minorHAnsi" w:hAnsiTheme="minorHAnsi"/>
        </w:rPr>
        <w:t xml:space="preserve">4 lane, RAW 10, </w:t>
      </w:r>
      <w:r w:rsidR="003D31D2">
        <w:rPr>
          <w:rFonts w:asciiTheme="minorHAnsi" w:hAnsiTheme="minorHAnsi"/>
        </w:rPr>
        <w:t>8</w:t>
      </w:r>
      <w:r w:rsidR="00647F24">
        <w:rPr>
          <w:rFonts w:asciiTheme="minorHAnsi" w:hAnsiTheme="minorHAnsi"/>
        </w:rPr>
        <w:t>00</w:t>
      </w:r>
      <w:r w:rsidR="0026783C" w:rsidRPr="002D329B">
        <w:rPr>
          <w:rFonts w:asciiTheme="minorHAnsi" w:hAnsiTheme="minorHAnsi"/>
        </w:rPr>
        <w:t xml:space="preserve"> </w:t>
      </w:r>
      <w:r w:rsidR="001B583E" w:rsidRPr="002D329B">
        <w:rPr>
          <w:rFonts w:asciiTheme="minorHAnsi" w:hAnsiTheme="minorHAnsi"/>
        </w:rPr>
        <w:t>Mbps/lane</w:t>
      </w:r>
    </w:p>
    <w:p w:rsidR="001B583E" w:rsidRPr="002D329B" w:rsidRDefault="00847989" w:rsidP="001B583E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clock: </w:t>
      </w:r>
      <w:r w:rsidR="003D31D2">
        <w:rPr>
          <w:rFonts w:asciiTheme="minorHAnsi" w:hAnsiTheme="minorHAnsi"/>
        </w:rPr>
        <w:t>4</w:t>
      </w:r>
      <w:r w:rsidR="00220361">
        <w:rPr>
          <w:rFonts w:asciiTheme="minorHAnsi" w:hAnsiTheme="minorHAnsi"/>
        </w:rPr>
        <w:t>00</w:t>
      </w:r>
      <w:r w:rsidR="0002614D" w:rsidRPr="002D329B">
        <w:rPr>
          <w:rFonts w:asciiTheme="minorHAnsi" w:hAnsiTheme="minorHAnsi"/>
        </w:rPr>
        <w:t xml:space="preserve"> </w:t>
      </w:r>
      <w:r w:rsidR="001B583E" w:rsidRPr="002D329B">
        <w:rPr>
          <w:rFonts w:asciiTheme="minorHAnsi" w:hAnsiTheme="minorHAnsi"/>
        </w:rPr>
        <w:t>MHz</w:t>
      </w:r>
      <w:r w:rsidR="00BE611C" w:rsidRPr="002D329B">
        <w:rPr>
          <w:rFonts w:asciiTheme="minorHAnsi" w:hAnsiTheme="minorHAnsi"/>
        </w:rPr>
        <w:t xml:space="preserve"> (</w:t>
      </w:r>
      <w:r w:rsidR="003D31D2">
        <w:rPr>
          <w:rFonts w:asciiTheme="minorHAnsi" w:hAnsiTheme="minorHAnsi"/>
        </w:rPr>
        <w:t>8</w:t>
      </w:r>
      <w:r w:rsidR="00220361">
        <w:rPr>
          <w:rFonts w:asciiTheme="minorHAnsi" w:hAnsiTheme="minorHAnsi"/>
        </w:rPr>
        <w:t>0</w:t>
      </w:r>
      <w:r w:rsidR="005B02B0">
        <w:rPr>
          <w:rFonts w:asciiTheme="minorHAnsi" w:hAnsiTheme="minorHAnsi"/>
        </w:rPr>
        <w:t>0</w:t>
      </w:r>
      <w:r w:rsidR="0026783C" w:rsidRPr="00C844B3">
        <w:rPr>
          <w:rFonts w:asciiTheme="minorHAnsi" w:hAnsiTheme="minorHAnsi"/>
        </w:rPr>
        <w:t xml:space="preserve"> </w:t>
      </w:r>
      <w:r w:rsidR="00BE611C" w:rsidRPr="002D329B">
        <w:rPr>
          <w:rFonts w:asciiTheme="minorHAnsi" w:hAnsiTheme="minorHAnsi"/>
        </w:rPr>
        <w:t>Mbps)</w:t>
      </w:r>
    </w:p>
    <w:p w:rsidR="00DE6918" w:rsidRDefault="00DE6918" w:rsidP="00DE691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Frame r</w:t>
      </w:r>
      <w:r w:rsidR="00E12DD3">
        <w:rPr>
          <w:rFonts w:asciiTheme="minorHAnsi" w:hAnsiTheme="minorHAnsi"/>
        </w:rPr>
        <w:t xml:space="preserve">ate: </w:t>
      </w:r>
      <w:r w:rsidR="003D31D2">
        <w:rPr>
          <w:rFonts w:asciiTheme="minorHAnsi" w:hAnsiTheme="minorHAnsi"/>
        </w:rPr>
        <w:t>6</w:t>
      </w:r>
      <w:r w:rsidR="00E12DD3">
        <w:rPr>
          <w:rFonts w:asciiTheme="minorHAnsi" w:hAnsiTheme="minorHAnsi"/>
        </w:rPr>
        <w:t xml:space="preserve">0.0 fps (= 96000000 / 1224 </w:t>
      </w:r>
      <w:r>
        <w:rPr>
          <w:rFonts w:asciiTheme="minorHAnsi" w:hAnsiTheme="minorHAnsi"/>
        </w:rPr>
        <w:t xml:space="preserve">/ </w:t>
      </w:r>
      <w:r w:rsidR="003D31D2">
        <w:rPr>
          <w:rFonts w:asciiTheme="minorHAnsi" w:hAnsiTheme="minorHAnsi"/>
        </w:rPr>
        <w:t>1306</w:t>
      </w:r>
      <w:r>
        <w:rPr>
          <w:rFonts w:asciiTheme="minorHAnsi" w:hAnsiTheme="minorHAnsi"/>
        </w:rPr>
        <w:t>)</w:t>
      </w:r>
    </w:p>
    <w:p w:rsidR="00DE6918" w:rsidRDefault="00DE6918" w:rsidP="00DE691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Sens</w:t>
      </w:r>
      <w:r w:rsidR="00083254">
        <w:rPr>
          <w:rFonts w:asciiTheme="minorHAnsi" w:hAnsiTheme="minorHAnsi"/>
        </w:rPr>
        <w:t>or internal clock: 96 MHz and 18</w:t>
      </w:r>
      <w:r>
        <w:rPr>
          <w:rFonts w:asciiTheme="minorHAnsi" w:hAnsiTheme="minorHAnsi"/>
        </w:rPr>
        <w:t>0 MHz</w:t>
      </w:r>
    </w:p>
    <w:p w:rsidR="00DE6918" w:rsidRDefault="00E12DD3" w:rsidP="00DE691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HTS: 1224</w:t>
      </w:r>
      <w:r w:rsidR="00DE6918">
        <w:rPr>
          <w:rFonts w:asciiTheme="minorHAnsi" w:hAnsiTheme="minorHAnsi"/>
        </w:rPr>
        <w:t xml:space="preserve"> </w:t>
      </w:r>
      <w:r w:rsidR="00DE6918">
        <w:rPr>
          <w:rFonts w:asciiTheme="minorHAnsi" w:eastAsia="ＭＳ 明朝" w:hAnsiTheme="minorHAnsi"/>
          <w:lang w:eastAsia="ja-JP"/>
        </w:rPr>
        <w:t>clocks</w:t>
      </w:r>
    </w:p>
    <w:p w:rsidR="00DE6918" w:rsidRDefault="00DE6918" w:rsidP="00DE691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VTS: </w:t>
      </w:r>
      <w:r w:rsidR="003D31D2">
        <w:rPr>
          <w:rFonts w:asciiTheme="minorHAnsi" w:eastAsia="ＭＳ 明朝" w:hAnsiTheme="minorHAnsi"/>
          <w:lang w:eastAsia="ja-JP"/>
        </w:rPr>
        <w:t>1306</w:t>
      </w:r>
      <w:r>
        <w:rPr>
          <w:rFonts w:asciiTheme="minorHAnsi" w:hAnsiTheme="minorHAnsi"/>
        </w:rPr>
        <w:t xml:space="preserve"> lines</w:t>
      </w:r>
    </w:p>
    <w:p w:rsidR="00C831C2" w:rsidRPr="002D329B" w:rsidRDefault="00C831C2" w:rsidP="00C831C2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V-blank:  </w:t>
      </w:r>
      <w:r w:rsidR="00665229">
        <w:rPr>
          <w:rFonts w:asciiTheme="minorHAnsi" w:hAnsiTheme="minorHAnsi"/>
        </w:rPr>
        <w:t>2.856</w:t>
      </w:r>
      <w:r w:rsidRPr="002D329B">
        <w:rPr>
          <w:rFonts w:asciiTheme="minorHAnsi" w:hAnsiTheme="minorHAnsi"/>
        </w:rPr>
        <w:t xml:space="preserve"> </w:t>
      </w:r>
      <w:proofErr w:type="spellStart"/>
      <w:r w:rsidRPr="002D329B">
        <w:rPr>
          <w:rFonts w:asciiTheme="minorHAnsi" w:hAnsiTheme="minorHAnsi"/>
        </w:rPr>
        <w:t>ms</w:t>
      </w:r>
      <w:proofErr w:type="spellEnd"/>
      <w:r w:rsidR="00C93AF4">
        <w:rPr>
          <w:rFonts w:asciiTheme="minorHAnsi" w:hAnsiTheme="minorHAnsi"/>
        </w:rPr>
        <w:t xml:space="preserve"> (224 lines)</w:t>
      </w:r>
    </w:p>
    <w:p w:rsidR="00414510" w:rsidRDefault="009A7D1D" w:rsidP="00414510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Bayer pattern</w:t>
      </w:r>
      <w:r w:rsidR="00A709A6">
        <w:rPr>
          <w:rFonts w:asciiTheme="minorHAnsi" w:hAnsiTheme="minorHAnsi"/>
        </w:rPr>
        <w:t xml:space="preserve"> (Fusion)</w:t>
      </w:r>
      <w:r w:rsidRPr="002D329B">
        <w:rPr>
          <w:rFonts w:asciiTheme="minorHAnsi" w:hAnsiTheme="minorHAnsi"/>
        </w:rPr>
        <w:t xml:space="preserve">: </w:t>
      </w:r>
      <w:r w:rsidR="001662A3">
        <w:rPr>
          <w:rFonts w:asciiTheme="minorHAnsi" w:hAnsiTheme="minorHAnsi"/>
        </w:rPr>
        <w:t>Fi</w:t>
      </w:r>
      <w:r w:rsidR="002B5AFF">
        <w:rPr>
          <w:rFonts w:asciiTheme="minorHAnsi" w:hAnsiTheme="minorHAnsi"/>
        </w:rPr>
        <w:t>r</w:t>
      </w:r>
      <w:r w:rsidR="001662A3">
        <w:rPr>
          <w:rFonts w:asciiTheme="minorHAnsi" w:hAnsiTheme="minorHAnsi"/>
        </w:rPr>
        <w:t xml:space="preserve">st line is </w:t>
      </w:r>
      <w:r w:rsidR="002B5AFF">
        <w:rPr>
          <w:rFonts w:asciiTheme="minorHAnsi" w:hAnsiTheme="minorHAnsi"/>
        </w:rPr>
        <w:t>B</w:t>
      </w:r>
      <w:r w:rsidR="00A87E1F" w:rsidRPr="002D329B">
        <w:rPr>
          <w:rFonts w:asciiTheme="minorHAnsi" w:hAnsiTheme="minorHAnsi"/>
        </w:rPr>
        <w:t>G</w:t>
      </w:r>
      <w:r w:rsidR="002B5AFF">
        <w:rPr>
          <w:rFonts w:asciiTheme="minorHAnsi" w:hAnsiTheme="minorHAnsi"/>
        </w:rPr>
        <w:t>B</w:t>
      </w:r>
      <w:r w:rsidR="00A87E1F" w:rsidRPr="002D329B">
        <w:rPr>
          <w:rFonts w:asciiTheme="minorHAnsi" w:hAnsiTheme="minorHAnsi"/>
        </w:rPr>
        <w:t>G…, second line is G</w:t>
      </w:r>
      <w:r w:rsidR="002B5AFF">
        <w:rPr>
          <w:rFonts w:asciiTheme="minorHAnsi" w:hAnsiTheme="minorHAnsi"/>
        </w:rPr>
        <w:t>R</w:t>
      </w:r>
      <w:r w:rsidR="001662A3">
        <w:rPr>
          <w:rFonts w:asciiTheme="minorHAnsi" w:hAnsiTheme="minorHAnsi"/>
        </w:rPr>
        <w:t>G</w:t>
      </w:r>
      <w:r w:rsidR="002B5AFF">
        <w:rPr>
          <w:rFonts w:asciiTheme="minorHAnsi" w:hAnsiTheme="minorHAnsi"/>
        </w:rPr>
        <w:t>R</w:t>
      </w:r>
      <w:r w:rsidR="00414510" w:rsidRPr="002D329B">
        <w:rPr>
          <w:rFonts w:asciiTheme="minorHAnsi" w:hAnsiTheme="minorHAnsi"/>
        </w:rPr>
        <w:t>…</w:t>
      </w:r>
      <w:r w:rsidR="002B5AFF">
        <w:rPr>
          <w:rFonts w:asciiTheme="minorHAnsi" w:hAnsiTheme="minorHAnsi"/>
        </w:rPr>
        <w:t xml:space="preserve"> for VC0</w:t>
      </w:r>
      <w:r w:rsidR="00A709A6">
        <w:rPr>
          <w:rFonts w:asciiTheme="minorHAnsi" w:hAnsiTheme="minorHAnsi"/>
        </w:rPr>
        <w:t xml:space="preserve"> </w:t>
      </w:r>
      <w:r w:rsidR="009C75B8">
        <w:rPr>
          <w:rFonts w:asciiTheme="minorHAnsi" w:hAnsiTheme="minorHAnsi"/>
        </w:rPr>
        <w:br/>
      </w:r>
      <w:r w:rsidR="009C75B8">
        <w:rPr>
          <w:noProof/>
          <w:lang w:eastAsia="ja-JP"/>
        </w:rPr>
        <w:drawing>
          <wp:inline distT="0" distB="0" distL="0" distR="0" wp14:anchorId="28E3C084" wp14:editId="445D42BC">
            <wp:extent cx="809625" cy="840105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17023" cy="84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651" w:rsidRPr="002D329B" w:rsidRDefault="00196651" w:rsidP="00196651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exposure: </w:t>
      </w:r>
      <w:r>
        <w:rPr>
          <w:rFonts w:asciiTheme="minorHAnsi" w:hAnsiTheme="minorHAnsi"/>
        </w:rPr>
        <w:t>2</w:t>
      </w:r>
      <w:r w:rsidRPr="002D329B">
        <w:rPr>
          <w:rFonts w:asciiTheme="minorHAnsi" w:hAnsiTheme="minorHAnsi"/>
        </w:rPr>
        <w:t xml:space="preserve"> lines</w:t>
      </w:r>
    </w:p>
    <w:p w:rsidR="00196651" w:rsidRPr="00196651" w:rsidRDefault="00196651" w:rsidP="00196651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Maximum exposure: VTS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4</w:t>
      </w:r>
      <w:r w:rsidRPr="002D329B">
        <w:rPr>
          <w:rFonts w:asciiTheme="minorHAnsi" w:hAnsiTheme="minorHAnsi"/>
        </w:rPr>
        <w:t xml:space="preserve"> = </w:t>
      </w:r>
      <w:r w:rsidR="0009005B">
        <w:rPr>
          <w:rFonts w:asciiTheme="minorHAnsi" w:hAnsiTheme="minorHAnsi"/>
        </w:rPr>
        <w:t>1306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4</w:t>
      </w:r>
      <w:r w:rsidRPr="002D329B">
        <w:rPr>
          <w:rFonts w:asciiTheme="minorHAnsi" w:hAnsiTheme="minorHAnsi"/>
        </w:rPr>
        <w:t xml:space="preserve"> = </w:t>
      </w:r>
      <w:r w:rsidR="0009005B">
        <w:rPr>
          <w:rFonts w:asciiTheme="minorHAnsi" w:hAnsiTheme="minorHAnsi"/>
        </w:rPr>
        <w:t>1302</w:t>
      </w:r>
      <w:r w:rsidRPr="002D329B">
        <w:rPr>
          <w:rFonts w:asciiTheme="minorHAnsi" w:hAnsiTheme="minorHAnsi"/>
        </w:rPr>
        <w:t xml:space="preserve"> lines</w:t>
      </w:r>
    </w:p>
    <w:p w:rsidR="00F92FE8" w:rsidRPr="002D329B" w:rsidRDefault="00310DC1" w:rsidP="00F92FE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</w:t>
      </w:r>
      <w:r w:rsidR="00F92FE8" w:rsidRPr="002D329B">
        <w:rPr>
          <w:rFonts w:asciiTheme="minorHAnsi" w:hAnsiTheme="minorHAnsi"/>
        </w:rPr>
        <w:t xml:space="preserve"> is </w:t>
      </w:r>
      <w:r w:rsidR="009114D3">
        <w:rPr>
          <w:rFonts w:asciiTheme="minorHAnsi" w:hAnsiTheme="minorHAnsi"/>
        </w:rPr>
        <w:t>mirror off</w:t>
      </w:r>
      <w:r w:rsidR="00073720" w:rsidRPr="00E778D6">
        <w:rPr>
          <w:rFonts w:asciiTheme="minorHAnsi" w:hAnsiTheme="minorHAnsi"/>
        </w:rPr>
        <w:t xml:space="preserve">, </w:t>
      </w:r>
      <w:r w:rsidR="000721B6">
        <w:rPr>
          <w:rFonts w:asciiTheme="minorHAnsi" w:hAnsiTheme="minorHAnsi"/>
        </w:rPr>
        <w:t>flip normal</w:t>
      </w:r>
    </w:p>
    <w:p w:rsidR="00F92FE8" w:rsidRPr="002D329B" w:rsidRDefault="00F92FE8" w:rsidP="00F92FE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Sensor orientation: pad 1 is oriented </w:t>
      </w:r>
      <w:r w:rsidR="00A87E1F" w:rsidRPr="002D329B">
        <w:rPr>
          <w:rFonts w:asciiTheme="minorHAnsi" w:hAnsiTheme="minorHAnsi"/>
        </w:rPr>
        <w:t>up</w:t>
      </w:r>
      <w:r w:rsidRPr="002D329B">
        <w:rPr>
          <w:rFonts w:asciiTheme="minorHAnsi" w:hAnsiTheme="minorHAnsi"/>
        </w:rPr>
        <w:t xml:space="preserve"> on PCB</w:t>
      </w:r>
    </w:p>
    <w:p w:rsidR="0024394A" w:rsidRPr="002D329B" w:rsidRDefault="0024394A" w:rsidP="001B583E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Image on full array:</w:t>
      </w:r>
    </w:p>
    <w:p w:rsidR="000B7BFA" w:rsidRDefault="00A63A75" w:rsidP="00A87E1F">
      <w:pPr>
        <w:pStyle w:val="a8"/>
        <w:ind w:left="1080" w:right="9"/>
        <w:rPr>
          <w:rFonts w:asciiTheme="minorHAnsi" w:hAnsiTheme="minorHAnsi"/>
        </w:rPr>
      </w:pPr>
      <w:r w:rsidRPr="00C844B3">
        <w:rPr>
          <w:rFonts w:asciiTheme="minorHAnsi" w:hAnsiTheme="minorHAnsi"/>
        </w:rPr>
        <w:t>Full Array (0, 0) --- (</w:t>
      </w:r>
      <w:r w:rsidR="0095212E">
        <w:rPr>
          <w:rFonts w:asciiTheme="minorHAnsi" w:hAnsiTheme="minorHAnsi"/>
        </w:rPr>
        <w:t>65</w:t>
      </w:r>
      <w:r w:rsidR="004204E5">
        <w:rPr>
          <w:rFonts w:asciiTheme="minorHAnsi" w:hAnsiTheme="minorHAnsi"/>
        </w:rPr>
        <w:t>59</w:t>
      </w:r>
      <w:r w:rsidR="00FF6020" w:rsidRPr="00C844B3">
        <w:rPr>
          <w:rFonts w:asciiTheme="minorHAnsi" w:hAnsiTheme="minorHAnsi"/>
        </w:rPr>
        <w:t xml:space="preserve">, </w:t>
      </w:r>
      <w:r w:rsidR="0095212E">
        <w:rPr>
          <w:rFonts w:asciiTheme="minorHAnsi" w:hAnsiTheme="minorHAnsi"/>
        </w:rPr>
        <w:t>492</w:t>
      </w:r>
      <w:r w:rsidR="004204E5">
        <w:rPr>
          <w:rFonts w:asciiTheme="minorHAnsi" w:hAnsiTheme="minorHAnsi"/>
        </w:rPr>
        <w:t>7</w:t>
      </w:r>
      <w:r w:rsidR="002B5AFF">
        <w:rPr>
          <w:rFonts w:asciiTheme="minorHAnsi" w:hAnsiTheme="minorHAnsi"/>
        </w:rPr>
        <w:t>)</w:t>
      </w:r>
      <w:r w:rsidR="009C75B8">
        <w:rPr>
          <w:rFonts w:asciiTheme="minorHAnsi" w:hAnsiTheme="minorHAnsi"/>
        </w:rPr>
        <w:t>, as shown in the left-side in the figure below:</w:t>
      </w:r>
    </w:p>
    <w:p w:rsidR="009C75B8" w:rsidRDefault="009C75B8" w:rsidP="00A87E1F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ja-JP"/>
        </w:rPr>
        <w:drawing>
          <wp:inline distT="0" distB="0" distL="0" distR="0" wp14:anchorId="48D60006" wp14:editId="54CBC08B">
            <wp:extent cx="2486025" cy="85915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532232" cy="8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E1F" w:rsidRPr="002D329B" w:rsidRDefault="00F745E0" w:rsidP="00A87E1F">
      <w:pPr>
        <w:pStyle w:val="a8"/>
        <w:ind w:left="1080" w:right="9"/>
        <w:rPr>
          <w:rFonts w:asciiTheme="minorHAnsi" w:hAnsiTheme="minorHAnsi"/>
        </w:rPr>
      </w:pPr>
      <w:bookmarkStart w:id="7" w:name="OLE_LINK11"/>
      <w:r>
        <w:rPr>
          <w:rFonts w:asciiTheme="minorHAnsi" w:hAnsiTheme="minorHAnsi"/>
        </w:rPr>
        <w:t>Crop to (1344</w:t>
      </w:r>
      <w:r w:rsidR="00791C31">
        <w:rPr>
          <w:rFonts w:asciiTheme="minorHAnsi" w:hAnsiTheme="minorHAnsi"/>
        </w:rPr>
        <w:t>, 1368) --- (5215, 355</w:t>
      </w:r>
      <w:r w:rsidR="003E4C8A">
        <w:rPr>
          <w:rFonts w:asciiTheme="minorHAnsi" w:hAnsiTheme="minorHAnsi"/>
        </w:rPr>
        <w:t xml:space="preserve">9), </w:t>
      </w:r>
      <w:r>
        <w:rPr>
          <w:rFonts w:asciiTheme="minorHAnsi" w:hAnsiTheme="minorHAnsi"/>
        </w:rPr>
        <w:t xml:space="preserve">2C1-diagonal bin to </w:t>
      </w:r>
      <w:r w:rsidR="00342F4C">
        <w:rPr>
          <w:rFonts w:asciiTheme="minorHAnsi" w:hAnsiTheme="minorHAnsi"/>
        </w:rPr>
        <w:t xml:space="preserve">1936x1096, then perform windowing to </w:t>
      </w:r>
      <w:r w:rsidR="004B1A42">
        <w:rPr>
          <w:rFonts w:asciiTheme="minorHAnsi" w:hAnsiTheme="minorHAnsi"/>
        </w:rPr>
        <w:t>1920</w:t>
      </w:r>
      <w:r w:rsidR="006A4712">
        <w:rPr>
          <w:rFonts w:asciiTheme="minorHAnsi" w:hAnsiTheme="minorHAnsi"/>
        </w:rPr>
        <w:t>x</w:t>
      </w:r>
      <w:r w:rsidR="004B1A42">
        <w:rPr>
          <w:rFonts w:asciiTheme="minorHAnsi" w:hAnsiTheme="minorHAnsi"/>
        </w:rPr>
        <w:t>1080</w:t>
      </w:r>
      <w:r>
        <w:rPr>
          <w:rFonts w:asciiTheme="minorHAnsi" w:hAnsiTheme="minorHAnsi"/>
        </w:rPr>
        <w:t>.</w:t>
      </w:r>
      <w:bookmarkEnd w:id="7"/>
    </w:p>
    <w:p w:rsidR="00F333B5" w:rsidRDefault="00F333B5" w:rsidP="00C960B3">
      <w:pPr>
        <w:pStyle w:val="a8"/>
        <w:ind w:left="1080" w:right="9"/>
        <w:rPr>
          <w:rFonts w:asciiTheme="minorHAnsi" w:hAnsiTheme="minorHAnsi"/>
        </w:rPr>
      </w:pPr>
    </w:p>
    <w:p w:rsidR="00060100" w:rsidRPr="005B6E39" w:rsidRDefault="00060100" w:rsidP="00C960B3">
      <w:pPr>
        <w:pStyle w:val="a8"/>
        <w:ind w:left="1080" w:right="9"/>
        <w:rPr>
          <w:rFonts w:asciiTheme="minorHAnsi" w:hAnsiTheme="minorHAnsi"/>
        </w:rPr>
      </w:pPr>
    </w:p>
    <w:p w:rsidR="007869BA" w:rsidRPr="00FF6020" w:rsidRDefault="00A30DA8" w:rsidP="007869BA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220422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7869BA" w:rsidTr="00B841E8">
        <w:tc>
          <w:tcPr>
            <w:tcW w:w="4412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7869BA" w:rsidTr="00B841E8">
        <w:tc>
          <w:tcPr>
            <w:tcW w:w="4412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869BA" w:rsidRPr="0035493D" w:rsidRDefault="007869BA" w:rsidP="00B841E8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7869BA" w:rsidTr="00B841E8">
        <w:tc>
          <w:tcPr>
            <w:tcW w:w="4412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</w:tr>
      <w:tr w:rsidR="007869BA" w:rsidTr="00B841E8">
        <w:tc>
          <w:tcPr>
            <w:tcW w:w="4412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7869BA" w:rsidRDefault="007869BA" w:rsidP="00B841E8">
            <w:pPr>
              <w:rPr>
                <w:rFonts w:asciiTheme="minorHAnsi" w:hAnsiTheme="minorHAnsi"/>
              </w:rPr>
            </w:pPr>
          </w:p>
        </w:tc>
      </w:tr>
    </w:tbl>
    <w:p w:rsidR="00C027C7" w:rsidRDefault="007869BA" w:rsidP="00B957AD">
      <w:pPr>
        <w:pStyle w:val="a8"/>
        <w:numPr>
          <w:ilvl w:val="0"/>
          <w:numId w:val="10"/>
        </w:numPr>
        <w:ind w:right="9"/>
        <w:rPr>
          <w:rFonts w:ascii="Wingdings" w:hAnsi="Wingdings"/>
          <w:highlight w:val="lightGray"/>
        </w:rPr>
      </w:pPr>
      <w:r w:rsidRPr="00C844B3">
        <w:rPr>
          <w:rFonts w:asciiTheme="minorHAnsi" w:hAnsiTheme="minorHAnsi"/>
        </w:rPr>
        <w:br w:type="page"/>
      </w:r>
    </w:p>
    <w:p w:rsidR="00266B98" w:rsidRPr="00C027C7" w:rsidRDefault="00266B98" w:rsidP="00C027C7">
      <w:pPr>
        <w:pStyle w:val="1"/>
      </w:pPr>
      <w:bookmarkStart w:id="8" w:name="OLE_LINK14"/>
      <w:r w:rsidRPr="00C027C7">
        <w:rPr>
          <w:rFonts w:hint="eastAsia"/>
        </w:rPr>
        <w:t>0</w:t>
      </w:r>
      <w:r w:rsidR="00B957AD">
        <w:t>4</w:t>
      </w:r>
      <w:r w:rsidRPr="00C027C7">
        <w:t>_</w:t>
      </w:r>
      <w:r w:rsidR="007C6290" w:rsidRPr="00C027C7">
        <w:t>1280</w:t>
      </w:r>
      <w:r w:rsidRPr="00C027C7">
        <w:t>x</w:t>
      </w:r>
      <w:r w:rsidR="00326D94" w:rsidRPr="00C027C7">
        <w:t>720</w:t>
      </w:r>
      <w:r w:rsidRPr="00C027C7">
        <w:t xml:space="preserve"> </w:t>
      </w:r>
      <w:r w:rsidR="00791A77" w:rsidRPr="00C027C7">
        <w:t>12</w:t>
      </w:r>
      <w:r w:rsidRPr="00C027C7">
        <w:t>0.0fps (</w:t>
      </w:r>
      <w:r w:rsidR="00A30DA8">
        <w:t>revision 220422</w:t>
      </w:r>
      <w:r w:rsidRPr="00C027C7">
        <w:t>)</w:t>
      </w:r>
    </w:p>
    <w:p w:rsidR="00266B98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Input clock: </w:t>
      </w:r>
      <w:r w:rsidR="00B957AD">
        <w:rPr>
          <w:rFonts w:asciiTheme="minorHAnsi" w:hAnsiTheme="minorHAnsi"/>
        </w:rPr>
        <w:t>24</w:t>
      </w:r>
      <w:r>
        <w:rPr>
          <w:rFonts w:asciiTheme="minorHAnsi" w:hAnsiTheme="minorHAnsi"/>
        </w:rPr>
        <w:t xml:space="preserve"> MHz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</w:t>
      </w:r>
      <w:r>
        <w:rPr>
          <w:rFonts w:asciiTheme="minorHAnsi" w:hAnsiTheme="minorHAnsi"/>
        </w:rPr>
        <w:t xml:space="preserve">DPHY </w:t>
      </w:r>
      <w:r w:rsidRPr="002D329B">
        <w:rPr>
          <w:rFonts w:asciiTheme="minorHAnsi" w:hAnsiTheme="minorHAnsi"/>
        </w:rPr>
        <w:t xml:space="preserve">4 lane, RAW 10, </w:t>
      </w:r>
      <w:r w:rsidR="00B957AD">
        <w:rPr>
          <w:rFonts w:asciiTheme="minorHAnsi" w:hAnsiTheme="minorHAnsi"/>
        </w:rPr>
        <w:t>7</w:t>
      </w:r>
      <w:r>
        <w:rPr>
          <w:rFonts w:asciiTheme="minorHAnsi" w:hAnsiTheme="minorHAnsi"/>
        </w:rPr>
        <w:t>00</w:t>
      </w:r>
      <w:r w:rsidR="004504DE">
        <w:rPr>
          <w:rFonts w:asciiTheme="minorHAnsi" w:hAnsiTheme="minorHAnsi"/>
        </w:rPr>
        <w:t xml:space="preserve"> Mbps/lane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MIPI clock: </w:t>
      </w:r>
      <w:r w:rsidR="00B957AD">
        <w:rPr>
          <w:rFonts w:asciiTheme="minorHAnsi" w:hAnsiTheme="minorHAnsi"/>
        </w:rPr>
        <w:t>35</w:t>
      </w:r>
      <w:r>
        <w:rPr>
          <w:rFonts w:asciiTheme="minorHAnsi" w:hAnsiTheme="minorHAnsi"/>
        </w:rPr>
        <w:t>0</w:t>
      </w:r>
      <w:r w:rsidRPr="002D329B">
        <w:rPr>
          <w:rFonts w:asciiTheme="minorHAnsi" w:hAnsiTheme="minorHAnsi"/>
        </w:rPr>
        <w:t xml:space="preserve"> MHz (</w:t>
      </w:r>
      <w:r w:rsidR="00B957AD">
        <w:rPr>
          <w:rFonts w:asciiTheme="minorHAnsi" w:hAnsiTheme="minorHAnsi"/>
        </w:rPr>
        <w:t>7</w:t>
      </w:r>
      <w:r w:rsidR="00AE6244">
        <w:rPr>
          <w:rFonts w:asciiTheme="minorHAnsi" w:hAnsiTheme="minorHAnsi"/>
        </w:rPr>
        <w:t>0</w:t>
      </w:r>
      <w:r>
        <w:rPr>
          <w:rFonts w:asciiTheme="minorHAnsi" w:hAnsiTheme="minorHAnsi"/>
        </w:rPr>
        <w:t>0</w:t>
      </w:r>
      <w:r w:rsidRPr="00C844B3"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Mbps)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Frame rate: </w:t>
      </w:r>
      <w:r w:rsidR="00CE7FFD">
        <w:rPr>
          <w:rFonts w:asciiTheme="minorHAnsi" w:hAnsiTheme="minorHAnsi"/>
        </w:rPr>
        <w:t>12</w:t>
      </w:r>
      <w:r>
        <w:rPr>
          <w:rFonts w:asciiTheme="minorHAnsi" w:hAnsiTheme="minorHAnsi"/>
        </w:rPr>
        <w:t>0</w:t>
      </w:r>
      <w:r w:rsidR="001B20AB">
        <w:rPr>
          <w:rFonts w:asciiTheme="minorHAnsi" w:hAnsiTheme="minorHAnsi"/>
        </w:rPr>
        <w:t>.</w:t>
      </w:r>
      <w:r w:rsidR="001B20AB">
        <w:rPr>
          <w:rFonts w:asciiTheme="minorHAnsi" w:eastAsia="ＭＳ 明朝" w:hAnsiTheme="minorHAnsi" w:hint="eastAsia"/>
          <w:lang w:eastAsia="ja-JP"/>
        </w:rPr>
        <w:t>3</w:t>
      </w:r>
      <w:r w:rsidRPr="002D329B">
        <w:rPr>
          <w:rFonts w:asciiTheme="minorHAnsi" w:hAnsiTheme="minorHAnsi"/>
        </w:rPr>
        <w:t xml:space="preserve"> fps (=</w:t>
      </w:r>
      <w:r>
        <w:rPr>
          <w:rFonts w:asciiTheme="minorHAnsi" w:hAnsiTheme="minorHAnsi"/>
        </w:rPr>
        <w:t xml:space="preserve"> 96</w:t>
      </w:r>
      <w:r w:rsidRPr="002D329B">
        <w:rPr>
          <w:rFonts w:asciiTheme="minorHAnsi" w:hAnsiTheme="minorHAnsi"/>
        </w:rPr>
        <w:t xml:space="preserve">000000 / </w:t>
      </w:r>
      <w:r w:rsidR="00E12DD3">
        <w:rPr>
          <w:rFonts w:asciiTheme="minorHAnsi" w:hAnsiTheme="minorHAnsi"/>
        </w:rPr>
        <w:t>1224</w:t>
      </w:r>
      <w:r w:rsidRPr="002D329B">
        <w:rPr>
          <w:rFonts w:asciiTheme="minorHAnsi" w:hAnsiTheme="minorHAnsi"/>
        </w:rPr>
        <w:t xml:space="preserve"> </w:t>
      </w:r>
      <w:r w:rsidR="00321C50">
        <w:rPr>
          <w:rFonts w:asciiTheme="minorHAnsi" w:hAnsiTheme="minorHAnsi"/>
        </w:rPr>
        <w:t>/</w:t>
      </w:r>
      <w:r w:rsidR="007D6BCC">
        <w:rPr>
          <w:rFonts w:asciiTheme="minorHAnsi" w:hAnsiTheme="minorHAnsi"/>
        </w:rPr>
        <w:t xml:space="preserve"> </w:t>
      </w:r>
      <w:r w:rsidR="00C76642">
        <w:rPr>
          <w:rFonts w:asciiTheme="minorHAnsi" w:hAnsiTheme="minorHAnsi"/>
        </w:rPr>
        <w:t>652</w:t>
      </w:r>
      <w:r w:rsidRPr="002D329B">
        <w:rPr>
          <w:rFonts w:asciiTheme="minorHAnsi" w:hAnsiTheme="minorHAnsi"/>
        </w:rPr>
        <w:t>)</w:t>
      </w:r>
    </w:p>
    <w:p w:rsidR="00266B98" w:rsidRDefault="00266B98" w:rsidP="00D330D1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Sensor internal clock: </w:t>
      </w:r>
      <w:r w:rsidR="0067520A">
        <w:rPr>
          <w:rFonts w:asciiTheme="minorHAnsi" w:hAnsiTheme="minorHAnsi"/>
        </w:rPr>
        <w:t>96</w:t>
      </w:r>
      <w:r w:rsidR="0067520A" w:rsidRPr="002D329B">
        <w:rPr>
          <w:rFonts w:asciiTheme="minorHAnsi" w:hAnsiTheme="minorHAnsi"/>
        </w:rPr>
        <w:t xml:space="preserve"> MHz and </w:t>
      </w:r>
      <w:r w:rsidR="00021C47">
        <w:rPr>
          <w:rFonts w:asciiTheme="minorHAnsi" w:hAnsiTheme="minorHAnsi"/>
        </w:rPr>
        <w:t>18</w:t>
      </w:r>
      <w:r w:rsidR="0067520A">
        <w:rPr>
          <w:rFonts w:asciiTheme="minorHAnsi" w:hAnsiTheme="minorHAnsi"/>
        </w:rPr>
        <w:t>0</w:t>
      </w:r>
      <w:r w:rsidR="0067520A" w:rsidRPr="002D329B">
        <w:rPr>
          <w:rFonts w:asciiTheme="minorHAnsi" w:hAnsiTheme="minorHAnsi"/>
        </w:rPr>
        <w:t xml:space="preserve"> MHz</w:t>
      </w:r>
      <w:r w:rsidRPr="00D330D1">
        <w:rPr>
          <w:rFonts w:asciiTheme="minorHAnsi" w:hAnsiTheme="minorHAnsi"/>
        </w:rPr>
        <w:t xml:space="preserve"> </w:t>
      </w:r>
    </w:p>
    <w:p w:rsidR="009F23C7" w:rsidRPr="002D329B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HTS: </w:t>
      </w:r>
      <w:r w:rsidR="00E12DD3">
        <w:rPr>
          <w:rFonts w:asciiTheme="minorHAnsi" w:hAnsiTheme="minorHAnsi"/>
        </w:rPr>
        <w:t>1224</w:t>
      </w:r>
      <w:r w:rsidRPr="002D329B">
        <w:rPr>
          <w:rFonts w:asciiTheme="minorHAnsi" w:hAnsiTheme="minorHAnsi"/>
        </w:rPr>
        <w:t xml:space="preserve"> </w:t>
      </w:r>
      <w:r w:rsidR="00950B63">
        <w:rPr>
          <w:rFonts w:asciiTheme="minorHAnsi" w:eastAsia="ＭＳ 明朝" w:hAnsiTheme="minorHAnsi" w:hint="eastAsia"/>
          <w:lang w:eastAsia="ja-JP"/>
        </w:rPr>
        <w:t>c</w:t>
      </w:r>
      <w:r w:rsidR="00950B63">
        <w:rPr>
          <w:rFonts w:asciiTheme="minorHAnsi" w:eastAsia="ＭＳ 明朝" w:hAnsiTheme="minorHAnsi"/>
          <w:lang w:eastAsia="ja-JP"/>
        </w:rPr>
        <w:t>locks</w:t>
      </w:r>
    </w:p>
    <w:p w:rsidR="009F23C7" w:rsidRPr="002D329B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VTS: </w:t>
      </w:r>
      <w:r w:rsidR="00C76642">
        <w:rPr>
          <w:rFonts w:asciiTheme="minorHAnsi" w:eastAsia="ＭＳ 明朝" w:hAnsiTheme="minorHAnsi"/>
          <w:lang w:eastAsia="ja-JP"/>
        </w:rPr>
        <w:t>652</w:t>
      </w:r>
      <w:r w:rsidRPr="002D329B">
        <w:rPr>
          <w:rFonts w:asciiTheme="minorHAnsi" w:hAnsiTheme="minorHAnsi"/>
        </w:rPr>
        <w:t xml:space="preserve"> lines</w:t>
      </w:r>
    </w:p>
    <w:p w:rsidR="009F23C7" w:rsidRPr="002D329B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V-blank:  </w:t>
      </w:r>
      <w:r>
        <w:rPr>
          <w:rFonts w:asciiTheme="minorHAnsi" w:hAnsiTheme="minorHAnsi"/>
        </w:rPr>
        <w:t>3.</w:t>
      </w:r>
      <w:r w:rsidR="00C76642">
        <w:rPr>
          <w:rFonts w:asciiTheme="minorHAnsi" w:eastAsia="ＭＳ 明朝" w:hAnsiTheme="minorHAnsi"/>
          <w:lang w:eastAsia="ja-JP"/>
        </w:rPr>
        <w:t>698</w:t>
      </w:r>
      <w:r w:rsidRPr="002D329B">
        <w:rPr>
          <w:rFonts w:asciiTheme="minorHAnsi" w:hAnsiTheme="minorHAnsi"/>
        </w:rPr>
        <w:t xml:space="preserve"> </w:t>
      </w:r>
      <w:proofErr w:type="spellStart"/>
      <w:r w:rsidRPr="002D329B">
        <w:rPr>
          <w:rFonts w:asciiTheme="minorHAnsi" w:hAnsiTheme="minorHAnsi"/>
        </w:rPr>
        <w:t>ms</w:t>
      </w:r>
      <w:proofErr w:type="spellEnd"/>
      <w:r w:rsidR="005C6FC9">
        <w:rPr>
          <w:rFonts w:asciiTheme="minorHAnsi" w:hAnsiTheme="minorHAnsi"/>
        </w:rPr>
        <w:t xml:space="preserve"> (290 lines)</w:t>
      </w:r>
    </w:p>
    <w:p w:rsidR="00266B98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Bayer pattern</w:t>
      </w:r>
      <w:r w:rsidR="00A709A6">
        <w:rPr>
          <w:rFonts w:asciiTheme="minorHAnsi" w:hAnsiTheme="minorHAnsi"/>
        </w:rPr>
        <w:t xml:space="preserve"> (Fusion)</w:t>
      </w:r>
      <w:r w:rsidRPr="002D329B">
        <w:rPr>
          <w:rFonts w:asciiTheme="minorHAnsi" w:hAnsiTheme="minorHAnsi"/>
        </w:rPr>
        <w:t xml:space="preserve">: </w:t>
      </w:r>
      <w:r>
        <w:rPr>
          <w:rFonts w:asciiTheme="minorHAnsi" w:hAnsiTheme="minorHAnsi"/>
        </w:rPr>
        <w:t>First line is B</w:t>
      </w:r>
      <w:r w:rsidRPr="002D329B">
        <w:rPr>
          <w:rFonts w:asciiTheme="minorHAnsi" w:hAnsiTheme="minorHAnsi"/>
        </w:rPr>
        <w:t>G</w:t>
      </w:r>
      <w:r>
        <w:rPr>
          <w:rFonts w:asciiTheme="minorHAnsi" w:hAnsiTheme="minorHAnsi"/>
        </w:rPr>
        <w:t>B</w:t>
      </w:r>
      <w:r w:rsidRPr="002D329B">
        <w:rPr>
          <w:rFonts w:asciiTheme="minorHAnsi" w:hAnsiTheme="minorHAnsi"/>
        </w:rPr>
        <w:t>G…, second line is G</w:t>
      </w:r>
      <w:r>
        <w:rPr>
          <w:rFonts w:asciiTheme="minorHAnsi" w:hAnsiTheme="minorHAnsi"/>
        </w:rPr>
        <w:t>RGR</w:t>
      </w:r>
      <w:r w:rsidRPr="002D329B">
        <w:rPr>
          <w:rFonts w:asciiTheme="minorHAnsi" w:hAnsiTheme="minorHAnsi"/>
        </w:rPr>
        <w:t>…</w:t>
      </w:r>
      <w:r>
        <w:rPr>
          <w:rFonts w:asciiTheme="minorHAnsi" w:hAnsiTheme="minorHAnsi"/>
        </w:rPr>
        <w:t xml:space="preserve"> for VC0</w:t>
      </w:r>
      <w:r w:rsidR="00A709A6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br/>
      </w:r>
      <w:r>
        <w:rPr>
          <w:noProof/>
          <w:lang w:eastAsia="ja-JP"/>
        </w:rPr>
        <w:drawing>
          <wp:inline distT="0" distB="0" distL="0" distR="0" wp14:anchorId="27A67096" wp14:editId="3739E709">
            <wp:extent cx="809625" cy="840105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817023" cy="847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3C7" w:rsidRPr="002D329B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 xml:space="preserve">Minimum exposure: </w:t>
      </w:r>
      <w:r>
        <w:rPr>
          <w:rFonts w:asciiTheme="minorHAnsi" w:hAnsiTheme="minorHAnsi"/>
        </w:rPr>
        <w:t>2</w:t>
      </w:r>
      <w:r w:rsidRPr="002D329B">
        <w:rPr>
          <w:rFonts w:asciiTheme="minorHAnsi" w:hAnsiTheme="minorHAnsi"/>
        </w:rPr>
        <w:t xml:space="preserve"> lines</w:t>
      </w:r>
    </w:p>
    <w:p w:rsidR="009F23C7" w:rsidRPr="009F23C7" w:rsidRDefault="009F23C7" w:rsidP="009F23C7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Maximum exposure: VTS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4</w:t>
      </w:r>
      <w:r w:rsidRPr="002D329B">
        <w:rPr>
          <w:rFonts w:asciiTheme="minorHAnsi" w:hAnsiTheme="minorHAnsi"/>
        </w:rPr>
        <w:t xml:space="preserve"> = </w:t>
      </w:r>
      <w:r w:rsidR="00C76642">
        <w:rPr>
          <w:rFonts w:asciiTheme="minorHAnsi" w:hAnsiTheme="minorHAnsi"/>
        </w:rPr>
        <w:t>652</w:t>
      </w:r>
      <w:r>
        <w:rPr>
          <w:rFonts w:asciiTheme="minorHAnsi" w:hAnsiTheme="minorHAnsi"/>
        </w:rPr>
        <w:t xml:space="preserve"> </w:t>
      </w:r>
      <w:r w:rsidRPr="002D329B">
        <w:rPr>
          <w:rFonts w:asciiTheme="minorHAnsi" w:hAnsiTheme="minorHAnsi"/>
        </w:rPr>
        <w:t>-</w:t>
      </w:r>
      <w:r>
        <w:rPr>
          <w:rFonts w:asciiTheme="minorHAnsi" w:hAnsiTheme="minorHAnsi"/>
        </w:rPr>
        <w:t xml:space="preserve"> 4</w:t>
      </w:r>
      <w:r w:rsidRPr="002D329B">
        <w:rPr>
          <w:rFonts w:asciiTheme="minorHAnsi" w:hAnsiTheme="minorHAnsi"/>
        </w:rPr>
        <w:t xml:space="preserve"> = </w:t>
      </w:r>
      <w:r w:rsidR="00C76642">
        <w:rPr>
          <w:rFonts w:asciiTheme="minorHAnsi" w:hAnsiTheme="minorHAnsi"/>
        </w:rPr>
        <w:t>648</w:t>
      </w:r>
      <w:r w:rsidRPr="002D329B">
        <w:rPr>
          <w:rFonts w:asciiTheme="minorHAnsi" w:hAnsiTheme="minorHAnsi"/>
        </w:rPr>
        <w:t xml:space="preserve"> lines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</w:t>
      </w:r>
      <w:r w:rsidRPr="002D329B">
        <w:rPr>
          <w:rFonts w:asciiTheme="minorHAnsi" w:hAnsiTheme="minorHAnsi"/>
        </w:rPr>
        <w:t xml:space="preserve"> is </w:t>
      </w:r>
      <w:r w:rsidR="009114D3">
        <w:rPr>
          <w:rFonts w:asciiTheme="minorHAnsi" w:hAnsiTheme="minorHAnsi"/>
        </w:rPr>
        <w:t>mirror off</w:t>
      </w:r>
      <w:r w:rsidRPr="00E778D6">
        <w:rPr>
          <w:rFonts w:asciiTheme="minorHAnsi" w:hAnsiTheme="minorHAnsi"/>
        </w:rPr>
        <w:t xml:space="preserve">, </w:t>
      </w:r>
      <w:r w:rsidR="000721B6">
        <w:rPr>
          <w:rFonts w:asciiTheme="minorHAnsi" w:hAnsiTheme="minorHAnsi"/>
        </w:rPr>
        <w:t>flip normal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Sensor orientation: pad 1 is oriented up on PCB</w:t>
      </w:r>
    </w:p>
    <w:p w:rsidR="00266B98" w:rsidRPr="002D329B" w:rsidRDefault="00266B98" w:rsidP="00266B98">
      <w:pPr>
        <w:pStyle w:val="a8"/>
        <w:numPr>
          <w:ilvl w:val="1"/>
          <w:numId w:val="10"/>
        </w:numPr>
        <w:ind w:right="9"/>
        <w:rPr>
          <w:rFonts w:asciiTheme="minorHAnsi" w:hAnsiTheme="minorHAnsi"/>
        </w:rPr>
      </w:pPr>
      <w:r w:rsidRPr="002D329B">
        <w:rPr>
          <w:rFonts w:asciiTheme="minorHAnsi" w:hAnsiTheme="minorHAnsi"/>
        </w:rPr>
        <w:t>Image on full array:</w:t>
      </w:r>
    </w:p>
    <w:p w:rsidR="00266B98" w:rsidRDefault="00266B98" w:rsidP="00266B98">
      <w:pPr>
        <w:pStyle w:val="a8"/>
        <w:ind w:left="1080" w:right="9"/>
        <w:rPr>
          <w:rFonts w:asciiTheme="minorHAnsi" w:hAnsiTheme="minorHAnsi"/>
        </w:rPr>
      </w:pPr>
      <w:r w:rsidRPr="00C844B3">
        <w:rPr>
          <w:rFonts w:asciiTheme="minorHAnsi" w:hAnsiTheme="minorHAnsi"/>
        </w:rPr>
        <w:t>Full Array (0, 0) --- (</w:t>
      </w:r>
      <w:r>
        <w:rPr>
          <w:rFonts w:asciiTheme="minorHAnsi" w:hAnsiTheme="minorHAnsi"/>
        </w:rPr>
        <w:t>6559</w:t>
      </w:r>
      <w:r w:rsidRPr="00C844B3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4927), as shown in the left</w:t>
      </w:r>
      <w:r w:rsidR="00125092">
        <w:rPr>
          <w:rFonts w:asciiTheme="minorHAnsi" w:hAnsiTheme="minorHAnsi"/>
        </w:rPr>
        <w:t>most</w:t>
      </w:r>
      <w:r>
        <w:rPr>
          <w:rFonts w:asciiTheme="minorHAnsi" w:hAnsiTheme="minorHAnsi"/>
        </w:rPr>
        <w:t>-side in the figure below:</w:t>
      </w:r>
    </w:p>
    <w:p w:rsidR="00266B98" w:rsidRDefault="001E314F" w:rsidP="00266B98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ja-JP"/>
        </w:rPr>
        <w:drawing>
          <wp:inline distT="0" distB="0" distL="0" distR="0" wp14:anchorId="4361151E" wp14:editId="7E73F95C">
            <wp:extent cx="3176270" cy="847725"/>
            <wp:effectExtent l="0" t="0" r="0" b="0"/>
            <wp:docPr id="41" name="図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27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B98" w:rsidRPr="002D329B" w:rsidRDefault="003E4C8A" w:rsidP="00266B98">
      <w:pPr>
        <w:pStyle w:val="a8"/>
        <w:ind w:left="1080" w:right="9"/>
        <w:rPr>
          <w:rFonts w:asciiTheme="minorHAnsi" w:hAnsiTheme="minorHAnsi"/>
        </w:rPr>
      </w:pPr>
      <w:bookmarkStart w:id="9" w:name="OLE_LINK17"/>
      <w:r>
        <w:rPr>
          <w:rFonts w:asciiTheme="minorHAnsi" w:hAnsiTheme="minorHAnsi"/>
        </w:rPr>
        <w:t xml:space="preserve">Crop to (656, 1008) --- (5903, 3919), 2C1-diagonal bin + 2x2 analog bin to 1312x728, </w:t>
      </w:r>
      <w:r>
        <w:rPr>
          <w:rFonts w:asciiTheme="minorHAnsi" w:eastAsia="ＭＳ 明朝" w:hAnsiTheme="minorHAnsi"/>
          <w:lang w:eastAsia="ja-JP"/>
        </w:rPr>
        <w:t>then perform windowing</w:t>
      </w:r>
      <w:r>
        <w:rPr>
          <w:rFonts w:asciiTheme="minorHAnsi" w:hAnsiTheme="minorHAnsi"/>
        </w:rPr>
        <w:t xml:space="preserve"> to 1280x720.</w:t>
      </w:r>
    </w:p>
    <w:bookmarkEnd w:id="9"/>
    <w:p w:rsidR="00266B98" w:rsidRDefault="00266B98" w:rsidP="00266B98">
      <w:pPr>
        <w:pStyle w:val="a8"/>
        <w:ind w:left="1080" w:right="9"/>
        <w:rPr>
          <w:rFonts w:asciiTheme="minorHAnsi" w:hAnsiTheme="minorHAnsi"/>
        </w:rPr>
      </w:pPr>
    </w:p>
    <w:p w:rsidR="00060100" w:rsidRPr="005B6E39" w:rsidRDefault="00060100" w:rsidP="00266B98">
      <w:pPr>
        <w:pStyle w:val="a8"/>
        <w:ind w:left="1080" w:right="9"/>
        <w:rPr>
          <w:rFonts w:asciiTheme="minorHAnsi" w:hAnsiTheme="minorHAnsi"/>
        </w:rPr>
      </w:pPr>
    </w:p>
    <w:p w:rsidR="00266B98" w:rsidRPr="00FF6020" w:rsidRDefault="00A30DA8" w:rsidP="00266B98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220422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266B98" w:rsidTr="00EC4357">
        <w:tc>
          <w:tcPr>
            <w:tcW w:w="4412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266B98" w:rsidTr="00EC4357">
        <w:tc>
          <w:tcPr>
            <w:tcW w:w="4412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  <w:bookmarkStart w:id="10" w:name="_Hlk99529797"/>
          </w:p>
        </w:tc>
        <w:tc>
          <w:tcPr>
            <w:tcW w:w="4435" w:type="dxa"/>
          </w:tcPr>
          <w:p w:rsidR="00266B98" w:rsidRPr="0035493D" w:rsidRDefault="00266B98" w:rsidP="00EC4357">
            <w:pPr>
              <w:rPr>
                <w:rFonts w:asciiTheme="minorHAnsi" w:hAnsiTheme="minorHAnsi"/>
                <w:lang w:eastAsia="zh-CN"/>
              </w:rPr>
            </w:pPr>
          </w:p>
        </w:tc>
      </w:tr>
      <w:bookmarkEnd w:id="10"/>
      <w:tr w:rsidR="00266B98" w:rsidTr="00EC4357">
        <w:tc>
          <w:tcPr>
            <w:tcW w:w="4412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</w:tr>
      <w:tr w:rsidR="00266B98" w:rsidTr="00EC4357">
        <w:tc>
          <w:tcPr>
            <w:tcW w:w="4412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</w:tcPr>
          <w:p w:rsidR="00266B98" w:rsidRDefault="00266B98" w:rsidP="00EC4357">
            <w:pPr>
              <w:rPr>
                <w:rFonts w:asciiTheme="minorHAnsi" w:hAnsiTheme="minorHAnsi"/>
              </w:rPr>
            </w:pPr>
          </w:p>
        </w:tc>
      </w:tr>
      <w:bookmarkEnd w:id="8"/>
    </w:tbl>
    <w:p w:rsidR="009D6433" w:rsidRDefault="009D6433" w:rsidP="00791A77">
      <w:pPr>
        <w:ind w:right="9"/>
        <w:rPr>
          <w:rFonts w:ascii="Wingdings" w:hAnsi="Wingdings"/>
          <w:highlight w:val="lightGray"/>
        </w:rPr>
      </w:pPr>
    </w:p>
    <w:p w:rsidR="009D6433" w:rsidRDefault="009D6433">
      <w:pPr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</w:p>
    <w:p w:rsidR="009D6433" w:rsidRDefault="009D6433" w:rsidP="009D6433">
      <w:pPr>
        <w:pStyle w:val="1"/>
        <w:numPr>
          <w:ilvl w:val="0"/>
          <w:numId w:val="14"/>
        </w:numPr>
      </w:pPr>
      <w:bookmarkStart w:id="11" w:name="OLE_LINK2"/>
      <w:bookmarkStart w:id="12" w:name="OLE_LINK3"/>
      <w:bookmarkStart w:id="13" w:name="OLE_LINK5"/>
      <w:r>
        <w:t>05_1632x1224 30.0fps (revision 220422)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Input clock: 24 MHz</w:t>
      </w:r>
    </w:p>
    <w:p w:rsidR="009D6433" w:rsidRDefault="005151D7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MIPI DPHY 4 lane, RAW 10, 8</w:t>
      </w:r>
      <w:r w:rsidR="009D6433">
        <w:rPr>
          <w:rFonts w:asciiTheme="minorHAnsi" w:hAnsiTheme="minorHAnsi"/>
        </w:rPr>
        <w:t>00 Mbps/lane</w:t>
      </w:r>
    </w:p>
    <w:p w:rsidR="009D6433" w:rsidRDefault="005151D7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MIPI clock: 400 MHz (8</w:t>
      </w:r>
      <w:r w:rsidR="009D6433">
        <w:rPr>
          <w:rFonts w:asciiTheme="minorHAnsi" w:hAnsiTheme="minorHAnsi"/>
        </w:rPr>
        <w:t>00 Mbps)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Frame rate: </w:t>
      </w:r>
      <w:r w:rsidR="005151D7">
        <w:rPr>
          <w:rFonts w:asciiTheme="minorHAnsi" w:hAnsiTheme="minorHAnsi"/>
        </w:rPr>
        <w:t>30.0 fps (= 96000000 / 1224 / 2614</w:t>
      </w:r>
      <w:r>
        <w:rPr>
          <w:rFonts w:asciiTheme="minorHAnsi" w:hAnsiTheme="minorHAnsi"/>
        </w:rPr>
        <w:t>)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Sensor internal clock: 96 MHz and 180 MHz 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HTS: 1224 </w:t>
      </w:r>
      <w:r>
        <w:rPr>
          <w:rFonts w:asciiTheme="minorHAnsi" w:eastAsia="ＭＳ 明朝" w:hAnsiTheme="minorHAnsi"/>
          <w:lang w:eastAsia="ja-JP"/>
        </w:rPr>
        <w:t>clocks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VTS: </w:t>
      </w:r>
      <w:r w:rsidR="00954F10">
        <w:rPr>
          <w:rFonts w:asciiTheme="minorHAnsi" w:eastAsia="ＭＳ 明朝" w:hAnsiTheme="minorHAnsi"/>
          <w:lang w:eastAsia="ja-JP"/>
        </w:rPr>
        <w:t>2614</w:t>
      </w:r>
      <w:r>
        <w:rPr>
          <w:rFonts w:asciiTheme="minorHAnsi" w:hAnsiTheme="minorHAnsi"/>
        </w:rPr>
        <w:t xml:space="preserve"> lines</w:t>
      </w:r>
    </w:p>
    <w:p w:rsidR="009D6433" w:rsidRDefault="00954F10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V-blank:  2.066 </w:t>
      </w:r>
      <w:proofErr w:type="spellStart"/>
      <w:r>
        <w:rPr>
          <w:rFonts w:asciiTheme="minorHAnsi" w:hAnsiTheme="minorHAnsi"/>
        </w:rPr>
        <w:t>ms</w:t>
      </w:r>
      <w:proofErr w:type="spellEnd"/>
      <w:r>
        <w:rPr>
          <w:rFonts w:asciiTheme="minorHAnsi" w:hAnsiTheme="minorHAnsi"/>
        </w:rPr>
        <w:t xml:space="preserve"> (162</w:t>
      </w:r>
      <w:r w:rsidR="009D6433">
        <w:rPr>
          <w:rFonts w:asciiTheme="minorHAnsi" w:hAnsiTheme="minorHAnsi"/>
        </w:rPr>
        <w:t xml:space="preserve"> lines)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Bayer pattern (Fusion): First line is BGBG…, second line is GRGR… for VC0 </w:t>
      </w:r>
      <w:r>
        <w:rPr>
          <w:rFonts w:asciiTheme="minorHAnsi" w:hAnsiTheme="minorHAnsi"/>
        </w:rPr>
        <w:br/>
      </w:r>
      <w:r>
        <w:rPr>
          <w:noProof/>
          <w:lang w:eastAsia="ja-JP"/>
        </w:rPr>
        <w:drawing>
          <wp:inline distT="0" distB="0" distL="0" distR="0">
            <wp:extent cx="809625" cy="838200"/>
            <wp:effectExtent l="0" t="0" r="952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Minimum exposure: 2 lines</w:t>
      </w:r>
    </w:p>
    <w:p w:rsidR="009D6433" w:rsidRDefault="00954F10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Maximum exposure: VTS - 4 = 2614 - 4 = 2610</w:t>
      </w:r>
      <w:r w:rsidR="009D6433">
        <w:rPr>
          <w:rFonts w:asciiTheme="minorHAnsi" w:hAnsiTheme="minorHAnsi"/>
        </w:rPr>
        <w:t xml:space="preserve"> lines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 is mirror off, flip normal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Sensor orientation: pad 1 is oriented up on PCB</w:t>
      </w:r>
    </w:p>
    <w:p w:rsidR="009D6433" w:rsidRDefault="009D6433" w:rsidP="009D6433">
      <w:pPr>
        <w:pStyle w:val="a8"/>
        <w:numPr>
          <w:ilvl w:val="1"/>
          <w:numId w:val="14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Image on full array:</w:t>
      </w:r>
    </w:p>
    <w:p w:rsidR="009D6433" w:rsidRDefault="009D6433" w:rsidP="009D6433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</w:rPr>
        <w:t>Full Array (0, 0) --- (6559, 4927), as shown in the leftmost-side in the figure below:</w:t>
      </w:r>
    </w:p>
    <w:p w:rsidR="009D6433" w:rsidRDefault="009D6433" w:rsidP="009D6433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ja-JP"/>
        </w:rPr>
        <w:drawing>
          <wp:inline distT="0" distB="0" distL="0" distR="0">
            <wp:extent cx="3171825" cy="847725"/>
            <wp:effectExtent l="0" t="0" r="9525" b="952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図 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6433" w:rsidRDefault="009D6433" w:rsidP="009D6433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2C1-diagonal </w:t>
      </w:r>
      <w:r w:rsidR="00342F4C">
        <w:rPr>
          <w:rFonts w:asciiTheme="minorHAnsi" w:hAnsiTheme="minorHAnsi"/>
        </w:rPr>
        <w:t>bin + 2x2 analog bin to 1640x1232</w:t>
      </w:r>
      <w:r>
        <w:rPr>
          <w:rFonts w:asciiTheme="minorHAnsi" w:hAnsiTheme="minorHAnsi"/>
        </w:rPr>
        <w:t xml:space="preserve">, </w:t>
      </w:r>
      <w:r>
        <w:rPr>
          <w:rFonts w:asciiTheme="minorHAnsi" w:eastAsia="ＭＳ 明朝" w:hAnsiTheme="minorHAnsi"/>
          <w:lang w:eastAsia="ja-JP"/>
        </w:rPr>
        <w:t>then perform windowing</w:t>
      </w:r>
      <w:r w:rsidR="00342F4C">
        <w:rPr>
          <w:rFonts w:asciiTheme="minorHAnsi" w:hAnsiTheme="minorHAnsi"/>
        </w:rPr>
        <w:t xml:space="preserve"> to 1632x1224</w:t>
      </w:r>
      <w:r>
        <w:rPr>
          <w:rFonts w:asciiTheme="minorHAnsi" w:hAnsiTheme="minorHAnsi"/>
        </w:rPr>
        <w:t>.</w:t>
      </w:r>
    </w:p>
    <w:p w:rsidR="009D6433" w:rsidRDefault="009D6433" w:rsidP="009D6433">
      <w:pPr>
        <w:pStyle w:val="a8"/>
        <w:ind w:left="1080" w:right="9"/>
        <w:rPr>
          <w:rFonts w:asciiTheme="minorHAnsi" w:hAnsiTheme="minorHAnsi"/>
        </w:rPr>
      </w:pPr>
    </w:p>
    <w:p w:rsidR="009D6433" w:rsidRDefault="009D6433" w:rsidP="009D6433">
      <w:pPr>
        <w:pStyle w:val="a8"/>
        <w:ind w:left="1080" w:right="9"/>
        <w:rPr>
          <w:rFonts w:asciiTheme="minorHAnsi" w:hAnsiTheme="minorHAnsi"/>
        </w:rPr>
      </w:pPr>
    </w:p>
    <w:p w:rsidR="009D6433" w:rsidRDefault="009D6433" w:rsidP="009D6433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220422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9D6433" w:rsidTr="009D6433"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433" w:rsidRDefault="009D64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6433" w:rsidRDefault="009D643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9D6433" w:rsidTr="009D6433"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433" w:rsidRDefault="009D6433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433" w:rsidRDefault="009D6433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9D6433" w:rsidTr="009D6433"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433" w:rsidRDefault="009D6433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433" w:rsidRDefault="009D6433">
            <w:pPr>
              <w:rPr>
                <w:rFonts w:asciiTheme="minorHAnsi" w:hAnsiTheme="minorHAnsi"/>
              </w:rPr>
            </w:pPr>
          </w:p>
        </w:tc>
      </w:tr>
      <w:tr w:rsidR="009D6433" w:rsidTr="009D6433"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433" w:rsidRDefault="009D6433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433" w:rsidRDefault="009D6433">
            <w:pPr>
              <w:rPr>
                <w:rFonts w:asciiTheme="minorHAnsi" w:hAnsiTheme="minorHAnsi"/>
              </w:rPr>
            </w:pPr>
          </w:p>
        </w:tc>
      </w:tr>
    </w:tbl>
    <w:p w:rsidR="009D6433" w:rsidRDefault="009D6433" w:rsidP="009D6433">
      <w:pPr>
        <w:ind w:right="9"/>
        <w:rPr>
          <w:rFonts w:ascii="Wingdings" w:hAnsi="Wingdings"/>
          <w:highlight w:val="lightGray"/>
        </w:rPr>
      </w:pPr>
    </w:p>
    <w:bookmarkEnd w:id="11"/>
    <w:bookmarkEnd w:id="12"/>
    <w:p w:rsidR="00FB1E52" w:rsidRDefault="00FB1E52">
      <w:pPr>
        <w:rPr>
          <w:rFonts w:ascii="Wingdings" w:hAnsi="Wingdings"/>
          <w:highlight w:val="lightGray"/>
        </w:rPr>
      </w:pPr>
      <w:r>
        <w:rPr>
          <w:rFonts w:ascii="Wingdings" w:hAnsi="Wingdings"/>
          <w:highlight w:val="lightGray"/>
        </w:rPr>
        <w:br w:type="page"/>
      </w:r>
      <w:bookmarkEnd w:id="13"/>
    </w:p>
    <w:p w:rsidR="00FB1E52" w:rsidRDefault="0073571B" w:rsidP="00FB1E52">
      <w:pPr>
        <w:pStyle w:val="1"/>
        <w:numPr>
          <w:ilvl w:val="0"/>
          <w:numId w:val="15"/>
        </w:numPr>
      </w:pPr>
      <w:r>
        <w:t>06</w:t>
      </w:r>
      <w:r w:rsidR="00FB1E52">
        <w:t>_1632x1224 30.0fps (revision 22042</w:t>
      </w:r>
      <w:r w:rsidR="00FB1E52">
        <w:rPr>
          <w:rFonts w:hint="eastAsia"/>
        </w:rPr>
        <w:t>6</w:t>
      </w:r>
      <w:r w:rsidR="00FB1E52">
        <w:t>)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Input clock: 24 MHz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MIPI DPHY 4 lane, RAW 10, 800 Mbps/lane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MIPI clock: 400 MHz (800 Mbps)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Frame rate: 30.0 fps (= 96000000 / 1224 / 2614)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Sensor internal clock: 96 MHz and 180 MHz 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HTS: 1224 </w:t>
      </w:r>
      <w:r>
        <w:rPr>
          <w:rFonts w:asciiTheme="minorHAnsi" w:eastAsia="ＭＳ 明朝" w:hAnsiTheme="minorHAnsi"/>
          <w:lang w:eastAsia="ja-JP"/>
        </w:rPr>
        <w:t>clocks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VTS: </w:t>
      </w:r>
      <w:r>
        <w:rPr>
          <w:rFonts w:asciiTheme="minorHAnsi" w:eastAsia="ＭＳ 明朝" w:hAnsiTheme="minorHAnsi"/>
          <w:lang w:eastAsia="ja-JP"/>
        </w:rPr>
        <w:t>2614</w:t>
      </w:r>
      <w:r>
        <w:rPr>
          <w:rFonts w:asciiTheme="minorHAnsi" w:hAnsiTheme="minorHAnsi"/>
        </w:rPr>
        <w:t xml:space="preserve"> lines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V-blank:  2.066 </w:t>
      </w:r>
      <w:proofErr w:type="spellStart"/>
      <w:r>
        <w:rPr>
          <w:rFonts w:asciiTheme="minorHAnsi" w:hAnsiTheme="minorHAnsi"/>
        </w:rPr>
        <w:t>ms</w:t>
      </w:r>
      <w:proofErr w:type="spellEnd"/>
      <w:r>
        <w:rPr>
          <w:rFonts w:asciiTheme="minorHAnsi" w:hAnsiTheme="minorHAnsi"/>
        </w:rPr>
        <w:t xml:space="preserve"> (162 lines)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Bayer pattern (RAW): First line is BGBG…, second line is GRGR… for VC0 </w:t>
      </w:r>
      <w:r>
        <w:rPr>
          <w:rFonts w:asciiTheme="minorHAnsi" w:hAnsiTheme="minorHAnsi"/>
        </w:rPr>
        <w:br/>
      </w:r>
      <w:r>
        <w:rPr>
          <w:noProof/>
          <w:lang w:eastAsia="ja-JP"/>
        </w:rPr>
        <w:drawing>
          <wp:inline distT="0" distB="0" distL="0" distR="0" wp14:anchorId="7A2DF775" wp14:editId="507B3A31">
            <wp:extent cx="1819275" cy="8402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5692" cy="84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Minimum exposure: 2 lines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Maximum exposure: VTS - 4 = 2614 - 4 = 2610 lines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Output is mirror off, flip normal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Sensor orientation: pad 1 is oriented up on PCB</w:t>
      </w:r>
    </w:p>
    <w:p w:rsidR="00FB1E52" w:rsidRDefault="00FB1E52" w:rsidP="00FB1E52">
      <w:pPr>
        <w:pStyle w:val="a8"/>
        <w:numPr>
          <w:ilvl w:val="1"/>
          <w:numId w:val="15"/>
        </w:numPr>
        <w:ind w:right="9"/>
        <w:rPr>
          <w:rFonts w:asciiTheme="minorHAnsi" w:hAnsiTheme="minorHAnsi"/>
        </w:rPr>
      </w:pPr>
      <w:r>
        <w:rPr>
          <w:rFonts w:asciiTheme="minorHAnsi" w:hAnsiTheme="minorHAnsi"/>
        </w:rPr>
        <w:t>Image on full array:</w:t>
      </w:r>
    </w:p>
    <w:p w:rsidR="00FB1E52" w:rsidRDefault="00FB1E52" w:rsidP="00FB1E52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</w:rPr>
        <w:t>Full Array (0, 0) --- (6559, 4927), as shown in the leftmost-side in the figure below:</w:t>
      </w:r>
    </w:p>
    <w:p w:rsidR="00FB1E52" w:rsidRDefault="00FB1E52" w:rsidP="00FB1E52">
      <w:pPr>
        <w:pStyle w:val="a8"/>
        <w:ind w:left="1080" w:right="9"/>
        <w:rPr>
          <w:rFonts w:asciiTheme="minorHAnsi" w:hAnsiTheme="minorHAnsi"/>
        </w:rPr>
      </w:pPr>
      <w:r w:rsidRPr="00FB1E52">
        <w:rPr>
          <w:rFonts w:asciiTheme="minorHAnsi" w:hAnsiTheme="minorHAnsi"/>
          <w:noProof/>
          <w:lang w:eastAsia="ja-JP"/>
        </w:rPr>
        <w:drawing>
          <wp:inline distT="0" distB="0" distL="0" distR="0" wp14:anchorId="190BD986" wp14:editId="76A4A0E6">
            <wp:extent cx="4505325" cy="799599"/>
            <wp:effectExtent l="0" t="0" r="0" b="635"/>
            <wp:docPr id="9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2107" cy="806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52" w:rsidRDefault="00FB1E52" w:rsidP="00FB1E52">
      <w:pPr>
        <w:pStyle w:val="a8"/>
        <w:ind w:left="1080" w:right="9"/>
        <w:rPr>
          <w:rFonts w:asciiTheme="minorHAnsi" w:hAnsiTheme="minorHAnsi"/>
        </w:rPr>
      </w:pPr>
      <w:r>
        <w:rPr>
          <w:rFonts w:asciiTheme="minorHAnsi" w:hAnsiTheme="minorHAnsi"/>
        </w:rPr>
        <w:t xml:space="preserve">2C1-diagonal bin + 2x2 analog bin to 1640x1232, </w:t>
      </w:r>
      <w:r>
        <w:rPr>
          <w:rFonts w:asciiTheme="minorHAnsi" w:eastAsia="ＭＳ 明朝" w:hAnsiTheme="minorHAnsi"/>
          <w:lang w:eastAsia="ja-JP"/>
        </w:rPr>
        <w:t>then perform windowing</w:t>
      </w:r>
      <w:r>
        <w:rPr>
          <w:rFonts w:asciiTheme="minorHAnsi" w:hAnsiTheme="minorHAnsi"/>
        </w:rPr>
        <w:t xml:space="preserve"> to 1632x1224.</w:t>
      </w:r>
    </w:p>
    <w:p w:rsidR="00FB1E52" w:rsidRDefault="00FB1E52" w:rsidP="00FB1E52">
      <w:pPr>
        <w:pStyle w:val="a8"/>
        <w:ind w:left="1080" w:right="9"/>
        <w:rPr>
          <w:rFonts w:asciiTheme="minorHAnsi" w:hAnsiTheme="minorHAnsi"/>
        </w:rPr>
      </w:pPr>
    </w:p>
    <w:p w:rsidR="00FB1E52" w:rsidRDefault="00FB1E52" w:rsidP="00FB1E52">
      <w:pPr>
        <w:pStyle w:val="a8"/>
        <w:ind w:left="1080" w:right="9"/>
        <w:rPr>
          <w:rFonts w:asciiTheme="minorHAnsi" w:hAnsiTheme="minorHAnsi"/>
        </w:rPr>
      </w:pPr>
    </w:p>
    <w:p w:rsidR="00FB1E52" w:rsidRDefault="00FB1E52" w:rsidP="00FB1E52">
      <w:pPr>
        <w:pStyle w:val="a8"/>
        <w:ind w:left="360" w:firstLine="360"/>
        <w:rPr>
          <w:rFonts w:asciiTheme="minorHAnsi" w:eastAsia="ＭＳ 明朝" w:hAnsiTheme="minorHAnsi"/>
          <w:lang w:eastAsia="ja-JP"/>
        </w:rPr>
      </w:pPr>
      <w:r>
        <w:rPr>
          <w:rFonts w:asciiTheme="minorHAnsi" w:hAnsiTheme="minorHAnsi"/>
        </w:rPr>
        <w:t>Revision 220426</w:t>
      </w: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4412"/>
        <w:gridCol w:w="4435"/>
      </w:tblGrid>
      <w:tr w:rsidR="00FB1E52"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E52" w:rsidRDefault="00FB1E5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Registers</w:t>
            </w: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1E52" w:rsidRDefault="00FB1E5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Description</w:t>
            </w:r>
          </w:p>
        </w:tc>
      </w:tr>
      <w:tr w:rsidR="00FB1E52"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2" w:rsidRDefault="00C35D15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Newly added.</w:t>
            </w:r>
            <w:bookmarkStart w:id="14" w:name="_GoBack"/>
            <w:bookmarkEnd w:id="14"/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2" w:rsidRDefault="00FB1E52">
            <w:pPr>
              <w:rPr>
                <w:rFonts w:asciiTheme="minorHAnsi" w:hAnsiTheme="minorHAnsi"/>
                <w:lang w:eastAsia="zh-CN"/>
              </w:rPr>
            </w:pPr>
          </w:p>
        </w:tc>
      </w:tr>
      <w:tr w:rsidR="00FB1E52"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2" w:rsidRDefault="00FB1E52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2" w:rsidRDefault="00FB1E52">
            <w:pPr>
              <w:rPr>
                <w:rFonts w:asciiTheme="minorHAnsi" w:hAnsiTheme="minorHAnsi"/>
              </w:rPr>
            </w:pPr>
          </w:p>
        </w:tc>
      </w:tr>
      <w:tr w:rsidR="00FB1E52">
        <w:tc>
          <w:tcPr>
            <w:tcW w:w="4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2" w:rsidRDefault="00FB1E52">
            <w:pPr>
              <w:rPr>
                <w:rFonts w:asciiTheme="minorHAnsi" w:hAnsiTheme="minorHAnsi"/>
              </w:rPr>
            </w:pPr>
          </w:p>
        </w:tc>
        <w:tc>
          <w:tcPr>
            <w:tcW w:w="4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1E52" w:rsidRDefault="00FB1E52">
            <w:pPr>
              <w:rPr>
                <w:rFonts w:asciiTheme="minorHAnsi" w:hAnsiTheme="minorHAnsi"/>
              </w:rPr>
            </w:pPr>
          </w:p>
        </w:tc>
      </w:tr>
    </w:tbl>
    <w:p w:rsidR="00FB1E52" w:rsidRDefault="00FB1E52" w:rsidP="00FB1E52">
      <w:pPr>
        <w:ind w:right="9"/>
        <w:rPr>
          <w:rFonts w:ascii="Wingdings" w:hAnsi="Wingdings"/>
          <w:highlight w:val="lightGray"/>
        </w:rPr>
      </w:pPr>
    </w:p>
    <w:p w:rsidR="00791A77" w:rsidRDefault="00791A77" w:rsidP="00FB1E52">
      <w:pPr>
        <w:ind w:right="9"/>
        <w:rPr>
          <w:rFonts w:ascii="Wingdings" w:hAnsi="Wingdings"/>
          <w:highlight w:val="lightGray"/>
        </w:rPr>
      </w:pPr>
    </w:p>
    <w:sectPr w:rsidR="00791A77" w:rsidSect="00B15088">
      <w:headerReference w:type="default" r:id="rId15"/>
      <w:footerReference w:type="default" r:id="rId16"/>
      <w:pgSz w:w="12240" w:h="15840"/>
      <w:pgMar w:top="3600" w:right="909" w:bottom="1440" w:left="1440" w:header="5" w:footer="9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7D4A" w:rsidRDefault="00FD7D4A">
      <w:r>
        <w:separator/>
      </w:r>
    </w:p>
  </w:endnote>
  <w:endnote w:type="continuationSeparator" w:id="0">
    <w:p w:rsidR="00FD7D4A" w:rsidRDefault="00FD7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exSansBook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357" w:rsidRPr="00F32C2C" w:rsidRDefault="00EC4357" w:rsidP="00281E2C">
    <w:pPr>
      <w:pStyle w:val="a4"/>
      <w:tabs>
        <w:tab w:val="left" w:pos="90"/>
      </w:tabs>
      <w:rPr>
        <w:rFonts w:asciiTheme="minorHAnsi" w:hAnsiTheme="minorHAnsi"/>
        <w:color w:val="293C52"/>
        <w:sz w:val="16"/>
      </w:rPr>
    </w:pPr>
    <w:r w:rsidRPr="00F32C2C">
      <w:rPr>
        <w:rFonts w:asciiTheme="minorHAnsi" w:hAnsiTheme="minorHAnsi"/>
        <w:color w:val="293C52"/>
        <w:sz w:val="16"/>
      </w:rPr>
      <w:fldChar w:fldCharType="begin"/>
    </w:r>
    <w:r w:rsidRPr="00F32C2C">
      <w:rPr>
        <w:rFonts w:asciiTheme="minorHAnsi" w:hAnsiTheme="minorHAnsi"/>
        <w:color w:val="293C52"/>
        <w:sz w:val="16"/>
      </w:rPr>
      <w:instrText xml:space="preserve"> DATE \@ "M/d/yyyy" </w:instrText>
    </w:r>
    <w:r w:rsidRPr="00F32C2C">
      <w:rPr>
        <w:rFonts w:asciiTheme="minorHAnsi" w:hAnsiTheme="minorHAnsi"/>
        <w:color w:val="293C52"/>
        <w:sz w:val="16"/>
      </w:rPr>
      <w:fldChar w:fldCharType="separate"/>
    </w:r>
    <w:r w:rsidR="00C35D15">
      <w:rPr>
        <w:rFonts w:asciiTheme="minorHAnsi" w:hAnsiTheme="minorHAnsi"/>
        <w:noProof/>
        <w:color w:val="293C52"/>
        <w:sz w:val="16"/>
      </w:rPr>
      <w:t>4/26/2022</w:t>
    </w:r>
    <w:r w:rsidRPr="00F32C2C">
      <w:rPr>
        <w:rFonts w:asciiTheme="minorHAnsi" w:hAnsiTheme="minorHAnsi"/>
        <w:color w:val="293C52"/>
        <w:sz w:val="16"/>
      </w:rPr>
      <w:fldChar w:fldCharType="end"/>
    </w:r>
    <w:r w:rsidRPr="00F32C2C">
      <w:rPr>
        <w:rFonts w:asciiTheme="minorHAnsi" w:hAnsiTheme="minorHAnsi"/>
        <w:color w:val="293C52"/>
        <w:sz w:val="16"/>
      </w:rPr>
      <w:t xml:space="preserve">   </w:t>
    </w:r>
    <w:r>
      <w:rPr>
        <w:rFonts w:asciiTheme="minorHAnsi" w:hAnsiTheme="minorHAnsi"/>
        <w:color w:val="293C52"/>
        <w:sz w:val="16"/>
      </w:rPr>
      <w:t xml:space="preserve">                                  </w:t>
    </w:r>
    <w:r w:rsidRPr="00F32C2C">
      <w:rPr>
        <w:rFonts w:asciiTheme="minorHAnsi" w:hAnsiTheme="minorHAnsi"/>
        <w:color w:val="293C52"/>
        <w:sz w:val="16"/>
      </w:rPr>
      <w:t xml:space="preserve">  </w:t>
    </w:r>
    <w:hyperlink r:id="rId1" w:history="1">
      <w:r w:rsidRPr="00F32C2C">
        <w:rPr>
          <w:rStyle w:val="a7"/>
          <w:rFonts w:asciiTheme="minorHAnsi" w:hAnsiTheme="minorHAnsi"/>
          <w:sz w:val="16"/>
        </w:rPr>
        <w:t>www.ovt.com</w:t>
      </w:r>
    </w:hyperlink>
    <w:r w:rsidRPr="00F32C2C">
      <w:rPr>
        <w:rFonts w:asciiTheme="minorHAnsi" w:hAnsiTheme="minorHAnsi"/>
        <w:color w:val="293C52"/>
        <w:sz w:val="16"/>
      </w:rPr>
      <w:t xml:space="preserve">                </w:t>
    </w:r>
    <w:r>
      <w:rPr>
        <w:rFonts w:asciiTheme="minorHAnsi" w:hAnsiTheme="minorHAnsi"/>
        <w:color w:val="293C52"/>
        <w:sz w:val="16"/>
      </w:rPr>
      <w:t xml:space="preserve">                                                 </w:t>
    </w:r>
    <w:r w:rsidRPr="00F32C2C">
      <w:rPr>
        <w:rFonts w:asciiTheme="minorHAnsi" w:hAnsiTheme="minorHAnsi"/>
        <w:color w:val="293C52"/>
        <w:sz w:val="16"/>
      </w:rPr>
      <w:t xml:space="preserve">   </w:t>
    </w:r>
    <w:r w:rsidRPr="00F32C2C">
      <w:rPr>
        <w:rFonts w:asciiTheme="minorHAnsi" w:hAnsiTheme="minorHAnsi"/>
        <w:color w:val="293C52"/>
        <w:sz w:val="16"/>
      </w:rPr>
      <w:fldChar w:fldCharType="begin"/>
    </w:r>
    <w:r w:rsidRPr="00F32C2C">
      <w:rPr>
        <w:rFonts w:asciiTheme="minorHAnsi" w:hAnsiTheme="minorHAnsi"/>
        <w:color w:val="293C52"/>
        <w:sz w:val="16"/>
      </w:rPr>
      <w:instrText xml:space="preserve"> PAGE   \* MERGEFORMAT </w:instrText>
    </w:r>
    <w:r w:rsidRPr="00F32C2C">
      <w:rPr>
        <w:rFonts w:asciiTheme="minorHAnsi" w:hAnsiTheme="minorHAnsi"/>
        <w:color w:val="293C52"/>
        <w:sz w:val="16"/>
      </w:rPr>
      <w:fldChar w:fldCharType="separate"/>
    </w:r>
    <w:r w:rsidR="00C35D15">
      <w:rPr>
        <w:rFonts w:asciiTheme="minorHAnsi" w:hAnsiTheme="minorHAnsi"/>
        <w:noProof/>
        <w:color w:val="293C52"/>
        <w:sz w:val="16"/>
      </w:rPr>
      <w:t>5</w:t>
    </w:r>
    <w:r w:rsidRPr="00F32C2C">
      <w:rPr>
        <w:rFonts w:asciiTheme="minorHAnsi" w:hAnsiTheme="minorHAnsi"/>
        <w:color w:val="293C52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7D4A" w:rsidRDefault="00FD7D4A">
      <w:r>
        <w:separator/>
      </w:r>
    </w:p>
  </w:footnote>
  <w:footnote w:type="continuationSeparator" w:id="0">
    <w:p w:rsidR="00FD7D4A" w:rsidRDefault="00FD7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357" w:rsidRDefault="00EC4357" w:rsidP="00281E2C">
    <w:pPr>
      <w:pStyle w:val="a3"/>
    </w:pPr>
  </w:p>
  <w:p w:rsidR="00EC4357" w:rsidRDefault="00EC4357" w:rsidP="00281E2C">
    <w:pPr>
      <w:pStyle w:val="a3"/>
    </w:pPr>
  </w:p>
  <w:p w:rsidR="00EC4357" w:rsidRPr="00417225" w:rsidRDefault="00EC4357" w:rsidP="00281E2C">
    <w:pPr>
      <w:pStyle w:val="a3"/>
      <w:rPr>
        <w:rFonts w:ascii="ApexSansBookT" w:hAnsi="ApexSansBookT"/>
      </w:rPr>
    </w:pPr>
  </w:p>
  <w:p w:rsidR="00EC4357" w:rsidRPr="00417225" w:rsidRDefault="00EC4357" w:rsidP="00281E2C">
    <w:pPr>
      <w:pStyle w:val="a3"/>
      <w:rPr>
        <w:rFonts w:ascii="ApexSansBookT" w:hAnsi="ApexSansBookT"/>
      </w:rPr>
    </w:pPr>
  </w:p>
  <w:p w:rsidR="00EC4357" w:rsidRPr="00F32C2C" w:rsidRDefault="00EC4357" w:rsidP="00281E2C">
    <w:pPr>
      <w:pStyle w:val="a3"/>
      <w:rPr>
        <w:rFonts w:asciiTheme="minorHAnsi" w:hAnsiTheme="minorHAnsi"/>
        <w:sz w:val="16"/>
      </w:rPr>
    </w:pPr>
  </w:p>
  <w:p w:rsidR="00EC4357" w:rsidRPr="00C861C1" w:rsidRDefault="00EC4357" w:rsidP="00281E2C">
    <w:pPr>
      <w:pStyle w:val="a3"/>
      <w:rPr>
        <w:rFonts w:asciiTheme="minorHAnsi" w:hAnsiTheme="minorHAnsi"/>
        <w:b/>
        <w:color w:val="293C52"/>
        <w:sz w:val="16"/>
      </w:rPr>
    </w:pPr>
    <w:r w:rsidRPr="00C861C1">
      <w:rPr>
        <w:rFonts w:asciiTheme="minorHAnsi" w:hAnsiTheme="minorHAnsi"/>
        <w:b/>
        <w:noProof/>
        <w:szCs w:val="20"/>
        <w:lang w:eastAsia="ja-JP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-976312</wp:posOffset>
          </wp:positionH>
          <wp:positionV relativeFrom="paragraph">
            <wp:posOffset>56538</wp:posOffset>
          </wp:positionV>
          <wp:extent cx="7195185" cy="570184"/>
          <wp:effectExtent l="19050" t="0" r="5715" b="0"/>
          <wp:wrapNone/>
          <wp:docPr id="3" name="Picture 3" descr="OVTLetterhead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VTLetterheadWor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195185" cy="57018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C861C1">
      <w:rPr>
        <w:rFonts w:asciiTheme="minorHAnsi" w:hAnsiTheme="minorHAnsi"/>
        <w:b/>
        <w:color w:val="293C52"/>
        <w:sz w:val="16"/>
      </w:rPr>
      <w:t>OmniVision</w:t>
    </w:r>
    <w:proofErr w:type="spellEnd"/>
    <w:r w:rsidRPr="00C861C1">
      <w:rPr>
        <w:rFonts w:asciiTheme="minorHAnsi" w:hAnsiTheme="minorHAnsi"/>
        <w:b/>
        <w:color w:val="293C52"/>
        <w:sz w:val="16"/>
      </w:rPr>
      <w:t xml:space="preserve"> Technologies, Inc.</w:t>
    </w:r>
  </w:p>
  <w:p w:rsidR="00EC4357" w:rsidRPr="00F32C2C" w:rsidRDefault="00EC4357" w:rsidP="00281E2C">
    <w:pPr>
      <w:pStyle w:val="a3"/>
      <w:spacing w:line="240" w:lineRule="exact"/>
      <w:rPr>
        <w:rFonts w:asciiTheme="minorHAnsi" w:hAnsiTheme="minorHAnsi"/>
        <w:color w:val="293C52"/>
        <w:sz w:val="16"/>
      </w:rPr>
    </w:pPr>
    <w:r w:rsidRPr="00F32C2C">
      <w:rPr>
        <w:rFonts w:asciiTheme="minorHAnsi" w:hAnsiTheme="minorHAnsi"/>
        <w:color w:val="293C52"/>
        <w:sz w:val="16"/>
      </w:rPr>
      <w:t>4275 Burton Drive, Santa Clara, CA 95054</w:t>
    </w:r>
  </w:p>
  <w:p w:rsidR="00EC4357" w:rsidRDefault="00EC4357" w:rsidP="00281E2C">
    <w:pPr>
      <w:pStyle w:val="a3"/>
    </w:pPr>
  </w:p>
  <w:p w:rsidR="00EC4357" w:rsidRDefault="00EC4357" w:rsidP="00281E2C">
    <w:pPr>
      <w:pStyle w:val="a3"/>
    </w:pPr>
  </w:p>
  <w:p w:rsidR="00EC4357" w:rsidRDefault="00EC4357" w:rsidP="00281E2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6035"/>
    <w:multiLevelType w:val="hybridMultilevel"/>
    <w:tmpl w:val="56765F4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7356B1"/>
    <w:multiLevelType w:val="hybridMultilevel"/>
    <w:tmpl w:val="01D0028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EF4EF5"/>
    <w:multiLevelType w:val="hybridMultilevel"/>
    <w:tmpl w:val="E59C1900"/>
    <w:lvl w:ilvl="0" w:tplc="3C7A66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684A90"/>
    <w:multiLevelType w:val="hybridMultilevel"/>
    <w:tmpl w:val="95BE353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E03E3C"/>
    <w:multiLevelType w:val="hybridMultilevel"/>
    <w:tmpl w:val="7A86E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1F7F"/>
    <w:multiLevelType w:val="hybridMultilevel"/>
    <w:tmpl w:val="F312A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7F4C6F"/>
    <w:multiLevelType w:val="hybridMultilevel"/>
    <w:tmpl w:val="FD5A2836"/>
    <w:lvl w:ilvl="0" w:tplc="F2ECD0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897146"/>
    <w:multiLevelType w:val="hybridMultilevel"/>
    <w:tmpl w:val="95B27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3678CA"/>
    <w:multiLevelType w:val="hybridMultilevel"/>
    <w:tmpl w:val="E1065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D3A24"/>
    <w:multiLevelType w:val="hybridMultilevel"/>
    <w:tmpl w:val="95E4BB32"/>
    <w:lvl w:ilvl="0" w:tplc="8B70B5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2F4B25"/>
    <w:multiLevelType w:val="hybridMultilevel"/>
    <w:tmpl w:val="1A9AE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910A6"/>
    <w:multiLevelType w:val="hybridMultilevel"/>
    <w:tmpl w:val="B1127BA4"/>
    <w:lvl w:ilvl="0" w:tplc="CD9EA23C">
      <w:start w:val="1"/>
      <w:numFmt w:val="bullet"/>
      <w:pStyle w:val="1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0"/>
  </w:num>
  <w:num w:numId="8">
    <w:abstractNumId w:val="1"/>
  </w:num>
  <w:num w:numId="9">
    <w:abstractNumId w:val="3"/>
  </w:num>
  <w:num w:numId="10">
    <w:abstractNumId w:val="11"/>
  </w:num>
  <w:num w:numId="11">
    <w:abstractNumId w:val="5"/>
  </w:num>
  <w:num w:numId="12">
    <w:abstractNumId w:val="7"/>
  </w:num>
  <w:num w:numId="13">
    <w:abstractNumId w:val="11"/>
  </w:num>
  <w:num w:numId="14">
    <w:abstractNumId w:val="1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DFB"/>
    <w:rsid w:val="00002D37"/>
    <w:rsid w:val="0000795D"/>
    <w:rsid w:val="00013C8D"/>
    <w:rsid w:val="000205B0"/>
    <w:rsid w:val="00021317"/>
    <w:rsid w:val="00021C47"/>
    <w:rsid w:val="00022665"/>
    <w:rsid w:val="0002614D"/>
    <w:rsid w:val="00030B49"/>
    <w:rsid w:val="000344EF"/>
    <w:rsid w:val="00042265"/>
    <w:rsid w:val="000519ED"/>
    <w:rsid w:val="000550FC"/>
    <w:rsid w:val="0005564D"/>
    <w:rsid w:val="00057E99"/>
    <w:rsid w:val="00060100"/>
    <w:rsid w:val="000670BA"/>
    <w:rsid w:val="000709EE"/>
    <w:rsid w:val="000714A3"/>
    <w:rsid w:val="000716B4"/>
    <w:rsid w:val="000721B6"/>
    <w:rsid w:val="00073720"/>
    <w:rsid w:val="00074B4E"/>
    <w:rsid w:val="00076D30"/>
    <w:rsid w:val="00083254"/>
    <w:rsid w:val="00086E65"/>
    <w:rsid w:val="0009005B"/>
    <w:rsid w:val="000921A4"/>
    <w:rsid w:val="00092E84"/>
    <w:rsid w:val="000A2AF4"/>
    <w:rsid w:val="000A344C"/>
    <w:rsid w:val="000B06B8"/>
    <w:rsid w:val="000B5CA3"/>
    <w:rsid w:val="000B7BFA"/>
    <w:rsid w:val="000C0B39"/>
    <w:rsid w:val="000C2A90"/>
    <w:rsid w:val="000C2BC1"/>
    <w:rsid w:val="000C45DA"/>
    <w:rsid w:val="000C623E"/>
    <w:rsid w:val="000C6F66"/>
    <w:rsid w:val="000C7AC4"/>
    <w:rsid w:val="000D09A4"/>
    <w:rsid w:val="000D2F92"/>
    <w:rsid w:val="000D790E"/>
    <w:rsid w:val="000E3815"/>
    <w:rsid w:val="000E3D1D"/>
    <w:rsid w:val="000E77B8"/>
    <w:rsid w:val="000F0385"/>
    <w:rsid w:val="000F40A6"/>
    <w:rsid w:val="000F64CF"/>
    <w:rsid w:val="000F6663"/>
    <w:rsid w:val="000F7283"/>
    <w:rsid w:val="00100CEC"/>
    <w:rsid w:val="00105743"/>
    <w:rsid w:val="00110C5B"/>
    <w:rsid w:val="001176D1"/>
    <w:rsid w:val="00121BBD"/>
    <w:rsid w:val="00125092"/>
    <w:rsid w:val="00126D1A"/>
    <w:rsid w:val="001319BD"/>
    <w:rsid w:val="00142BA0"/>
    <w:rsid w:val="00144346"/>
    <w:rsid w:val="00147345"/>
    <w:rsid w:val="001543E0"/>
    <w:rsid w:val="00154D28"/>
    <w:rsid w:val="00157C15"/>
    <w:rsid w:val="001609CC"/>
    <w:rsid w:val="0016379C"/>
    <w:rsid w:val="0016487C"/>
    <w:rsid w:val="001662A3"/>
    <w:rsid w:val="00175309"/>
    <w:rsid w:val="00180306"/>
    <w:rsid w:val="0018376E"/>
    <w:rsid w:val="00184D87"/>
    <w:rsid w:val="001852D0"/>
    <w:rsid w:val="00193F18"/>
    <w:rsid w:val="00196651"/>
    <w:rsid w:val="001A6826"/>
    <w:rsid w:val="001A7DB1"/>
    <w:rsid w:val="001B1DFF"/>
    <w:rsid w:val="001B20AB"/>
    <w:rsid w:val="001B230E"/>
    <w:rsid w:val="001B33FA"/>
    <w:rsid w:val="001B3B9C"/>
    <w:rsid w:val="001B3EA0"/>
    <w:rsid w:val="001B583E"/>
    <w:rsid w:val="001B6C87"/>
    <w:rsid w:val="001B747C"/>
    <w:rsid w:val="001C56CA"/>
    <w:rsid w:val="001C6C34"/>
    <w:rsid w:val="001D3A24"/>
    <w:rsid w:val="001D4840"/>
    <w:rsid w:val="001D612E"/>
    <w:rsid w:val="001D6D2C"/>
    <w:rsid w:val="001E174B"/>
    <w:rsid w:val="001E314F"/>
    <w:rsid w:val="001E4D88"/>
    <w:rsid w:val="001E56C5"/>
    <w:rsid w:val="001E5F18"/>
    <w:rsid w:val="001F0625"/>
    <w:rsid w:val="001F3054"/>
    <w:rsid w:val="001F3BB3"/>
    <w:rsid w:val="001F4494"/>
    <w:rsid w:val="001F4CD2"/>
    <w:rsid w:val="001F7CE6"/>
    <w:rsid w:val="00203E50"/>
    <w:rsid w:val="002055F6"/>
    <w:rsid w:val="00206423"/>
    <w:rsid w:val="0020788B"/>
    <w:rsid w:val="002102E1"/>
    <w:rsid w:val="00220133"/>
    <w:rsid w:val="00220361"/>
    <w:rsid w:val="0023087A"/>
    <w:rsid w:val="00233AB7"/>
    <w:rsid w:val="002352E1"/>
    <w:rsid w:val="002411A0"/>
    <w:rsid w:val="0024394A"/>
    <w:rsid w:val="0024395A"/>
    <w:rsid w:val="002469F3"/>
    <w:rsid w:val="002544FF"/>
    <w:rsid w:val="00255AF9"/>
    <w:rsid w:val="00257001"/>
    <w:rsid w:val="00260F1F"/>
    <w:rsid w:val="0026385B"/>
    <w:rsid w:val="00266B98"/>
    <w:rsid w:val="0026783C"/>
    <w:rsid w:val="002751CB"/>
    <w:rsid w:val="00281E2C"/>
    <w:rsid w:val="00282070"/>
    <w:rsid w:val="0029309F"/>
    <w:rsid w:val="00294358"/>
    <w:rsid w:val="00296E59"/>
    <w:rsid w:val="002A1A86"/>
    <w:rsid w:val="002A32DD"/>
    <w:rsid w:val="002A622E"/>
    <w:rsid w:val="002B12D8"/>
    <w:rsid w:val="002B4F1C"/>
    <w:rsid w:val="002B55E9"/>
    <w:rsid w:val="002B5AFF"/>
    <w:rsid w:val="002D0CD3"/>
    <w:rsid w:val="002D329B"/>
    <w:rsid w:val="002D3B41"/>
    <w:rsid w:val="002D44CC"/>
    <w:rsid w:val="002D5133"/>
    <w:rsid w:val="002D5508"/>
    <w:rsid w:val="002E6461"/>
    <w:rsid w:val="002F3786"/>
    <w:rsid w:val="002F6B64"/>
    <w:rsid w:val="00302F6D"/>
    <w:rsid w:val="00304E07"/>
    <w:rsid w:val="003059B9"/>
    <w:rsid w:val="003070EF"/>
    <w:rsid w:val="00310401"/>
    <w:rsid w:val="00310DC1"/>
    <w:rsid w:val="00314A4A"/>
    <w:rsid w:val="003167D8"/>
    <w:rsid w:val="003173A4"/>
    <w:rsid w:val="00321C50"/>
    <w:rsid w:val="00326D94"/>
    <w:rsid w:val="003313C0"/>
    <w:rsid w:val="00332B65"/>
    <w:rsid w:val="0033690C"/>
    <w:rsid w:val="00342F4C"/>
    <w:rsid w:val="00344274"/>
    <w:rsid w:val="00344517"/>
    <w:rsid w:val="00344601"/>
    <w:rsid w:val="00345E26"/>
    <w:rsid w:val="003516FC"/>
    <w:rsid w:val="003519A4"/>
    <w:rsid w:val="00353E73"/>
    <w:rsid w:val="0035493D"/>
    <w:rsid w:val="003559FD"/>
    <w:rsid w:val="003561EE"/>
    <w:rsid w:val="00356D0A"/>
    <w:rsid w:val="00357EF7"/>
    <w:rsid w:val="00360D78"/>
    <w:rsid w:val="003636B6"/>
    <w:rsid w:val="003743B9"/>
    <w:rsid w:val="003768FA"/>
    <w:rsid w:val="00385843"/>
    <w:rsid w:val="00396E79"/>
    <w:rsid w:val="003A2A1B"/>
    <w:rsid w:val="003A3E02"/>
    <w:rsid w:val="003A496B"/>
    <w:rsid w:val="003B3B8A"/>
    <w:rsid w:val="003B5443"/>
    <w:rsid w:val="003C0F75"/>
    <w:rsid w:val="003C31ED"/>
    <w:rsid w:val="003C6E92"/>
    <w:rsid w:val="003D2B16"/>
    <w:rsid w:val="003D31D2"/>
    <w:rsid w:val="003D3C8C"/>
    <w:rsid w:val="003D45D0"/>
    <w:rsid w:val="003D4E3B"/>
    <w:rsid w:val="003D5285"/>
    <w:rsid w:val="003E1C76"/>
    <w:rsid w:val="003E39B0"/>
    <w:rsid w:val="003E427B"/>
    <w:rsid w:val="003E4C8A"/>
    <w:rsid w:val="003F34DD"/>
    <w:rsid w:val="00401966"/>
    <w:rsid w:val="00411243"/>
    <w:rsid w:val="00412256"/>
    <w:rsid w:val="0041248C"/>
    <w:rsid w:val="004127A5"/>
    <w:rsid w:val="004142A7"/>
    <w:rsid w:val="00414510"/>
    <w:rsid w:val="00415C25"/>
    <w:rsid w:val="004173F4"/>
    <w:rsid w:val="00417DA5"/>
    <w:rsid w:val="004204E5"/>
    <w:rsid w:val="004216F0"/>
    <w:rsid w:val="00427747"/>
    <w:rsid w:val="00436D23"/>
    <w:rsid w:val="00440DC9"/>
    <w:rsid w:val="0044515E"/>
    <w:rsid w:val="0044554C"/>
    <w:rsid w:val="00445829"/>
    <w:rsid w:val="0044789C"/>
    <w:rsid w:val="004504DE"/>
    <w:rsid w:val="0045608A"/>
    <w:rsid w:val="00457032"/>
    <w:rsid w:val="0046145F"/>
    <w:rsid w:val="0046613E"/>
    <w:rsid w:val="00467EA5"/>
    <w:rsid w:val="00470EE7"/>
    <w:rsid w:val="00470F8C"/>
    <w:rsid w:val="00476525"/>
    <w:rsid w:val="00481F31"/>
    <w:rsid w:val="00483372"/>
    <w:rsid w:val="00485605"/>
    <w:rsid w:val="00487FE8"/>
    <w:rsid w:val="0049205D"/>
    <w:rsid w:val="0049351C"/>
    <w:rsid w:val="004A15EE"/>
    <w:rsid w:val="004B1A42"/>
    <w:rsid w:val="004B2025"/>
    <w:rsid w:val="004B396E"/>
    <w:rsid w:val="004C75B9"/>
    <w:rsid w:val="004C7B85"/>
    <w:rsid w:val="004D4619"/>
    <w:rsid w:val="004D7552"/>
    <w:rsid w:val="004D7B11"/>
    <w:rsid w:val="004E34D3"/>
    <w:rsid w:val="004F1633"/>
    <w:rsid w:val="004F366D"/>
    <w:rsid w:val="004F40D6"/>
    <w:rsid w:val="004F4253"/>
    <w:rsid w:val="004F72C9"/>
    <w:rsid w:val="00501EA9"/>
    <w:rsid w:val="005020F6"/>
    <w:rsid w:val="00502C00"/>
    <w:rsid w:val="00505C57"/>
    <w:rsid w:val="00510F9A"/>
    <w:rsid w:val="00514AF4"/>
    <w:rsid w:val="005151D7"/>
    <w:rsid w:val="00525370"/>
    <w:rsid w:val="00533D71"/>
    <w:rsid w:val="00537440"/>
    <w:rsid w:val="0054147F"/>
    <w:rsid w:val="00541863"/>
    <w:rsid w:val="005451CC"/>
    <w:rsid w:val="00545592"/>
    <w:rsid w:val="00545D2D"/>
    <w:rsid w:val="005476E6"/>
    <w:rsid w:val="00553793"/>
    <w:rsid w:val="005609A6"/>
    <w:rsid w:val="00560B84"/>
    <w:rsid w:val="0056287C"/>
    <w:rsid w:val="0056376D"/>
    <w:rsid w:val="005731C7"/>
    <w:rsid w:val="00574C73"/>
    <w:rsid w:val="00575AAB"/>
    <w:rsid w:val="005778ED"/>
    <w:rsid w:val="00580739"/>
    <w:rsid w:val="00581197"/>
    <w:rsid w:val="00583434"/>
    <w:rsid w:val="005834CD"/>
    <w:rsid w:val="0058603A"/>
    <w:rsid w:val="00587468"/>
    <w:rsid w:val="005A3671"/>
    <w:rsid w:val="005A3AF4"/>
    <w:rsid w:val="005A494D"/>
    <w:rsid w:val="005A4BEF"/>
    <w:rsid w:val="005A5170"/>
    <w:rsid w:val="005B02B0"/>
    <w:rsid w:val="005B0386"/>
    <w:rsid w:val="005B2E09"/>
    <w:rsid w:val="005B301E"/>
    <w:rsid w:val="005B42A4"/>
    <w:rsid w:val="005B6E39"/>
    <w:rsid w:val="005C6FC9"/>
    <w:rsid w:val="005D1ED1"/>
    <w:rsid w:val="005E2D18"/>
    <w:rsid w:val="005E6550"/>
    <w:rsid w:val="005E79D0"/>
    <w:rsid w:val="005F3F05"/>
    <w:rsid w:val="005F68C8"/>
    <w:rsid w:val="005F7AB8"/>
    <w:rsid w:val="00607A88"/>
    <w:rsid w:val="006115C6"/>
    <w:rsid w:val="00611FE2"/>
    <w:rsid w:val="00615C57"/>
    <w:rsid w:val="00624F87"/>
    <w:rsid w:val="00627075"/>
    <w:rsid w:val="0062714C"/>
    <w:rsid w:val="00633AF8"/>
    <w:rsid w:val="006355D7"/>
    <w:rsid w:val="00635D9B"/>
    <w:rsid w:val="00637754"/>
    <w:rsid w:val="00642536"/>
    <w:rsid w:val="00646CFE"/>
    <w:rsid w:val="00647F24"/>
    <w:rsid w:val="00652F7E"/>
    <w:rsid w:val="00655D55"/>
    <w:rsid w:val="00656917"/>
    <w:rsid w:val="006611D3"/>
    <w:rsid w:val="00661642"/>
    <w:rsid w:val="00661BE3"/>
    <w:rsid w:val="006635E6"/>
    <w:rsid w:val="00665229"/>
    <w:rsid w:val="006675CA"/>
    <w:rsid w:val="00670A8F"/>
    <w:rsid w:val="00670B52"/>
    <w:rsid w:val="00671666"/>
    <w:rsid w:val="0067281C"/>
    <w:rsid w:val="0067520A"/>
    <w:rsid w:val="00675DB3"/>
    <w:rsid w:val="00677EB0"/>
    <w:rsid w:val="00681CA8"/>
    <w:rsid w:val="006870BB"/>
    <w:rsid w:val="006A4712"/>
    <w:rsid w:val="006A4F63"/>
    <w:rsid w:val="006A65AE"/>
    <w:rsid w:val="006B072D"/>
    <w:rsid w:val="006B35FC"/>
    <w:rsid w:val="006B430E"/>
    <w:rsid w:val="006B5383"/>
    <w:rsid w:val="006B6E8B"/>
    <w:rsid w:val="006C1D56"/>
    <w:rsid w:val="006C5F31"/>
    <w:rsid w:val="006C75D1"/>
    <w:rsid w:val="006D35A0"/>
    <w:rsid w:val="006E0EF4"/>
    <w:rsid w:val="006E5591"/>
    <w:rsid w:val="006F09C2"/>
    <w:rsid w:val="006F09F0"/>
    <w:rsid w:val="006F319B"/>
    <w:rsid w:val="006F614B"/>
    <w:rsid w:val="00705327"/>
    <w:rsid w:val="00710F6F"/>
    <w:rsid w:val="0071691C"/>
    <w:rsid w:val="007214A4"/>
    <w:rsid w:val="007219AE"/>
    <w:rsid w:val="00721D77"/>
    <w:rsid w:val="00734320"/>
    <w:rsid w:val="0073571B"/>
    <w:rsid w:val="00741D63"/>
    <w:rsid w:val="007422A9"/>
    <w:rsid w:val="007439FF"/>
    <w:rsid w:val="00751D0E"/>
    <w:rsid w:val="00754E85"/>
    <w:rsid w:val="007607C4"/>
    <w:rsid w:val="007616D2"/>
    <w:rsid w:val="00762DFB"/>
    <w:rsid w:val="007642B3"/>
    <w:rsid w:val="00767AC1"/>
    <w:rsid w:val="0077241B"/>
    <w:rsid w:val="007741FA"/>
    <w:rsid w:val="00776C9B"/>
    <w:rsid w:val="00777541"/>
    <w:rsid w:val="00777BDB"/>
    <w:rsid w:val="00783D94"/>
    <w:rsid w:val="007869BA"/>
    <w:rsid w:val="007903F6"/>
    <w:rsid w:val="007916FA"/>
    <w:rsid w:val="00791A77"/>
    <w:rsid w:val="00791C31"/>
    <w:rsid w:val="0079698F"/>
    <w:rsid w:val="007A3C64"/>
    <w:rsid w:val="007A3EC4"/>
    <w:rsid w:val="007A52A9"/>
    <w:rsid w:val="007A7329"/>
    <w:rsid w:val="007B03DC"/>
    <w:rsid w:val="007B4F3B"/>
    <w:rsid w:val="007B6E9F"/>
    <w:rsid w:val="007C0A30"/>
    <w:rsid w:val="007C0B76"/>
    <w:rsid w:val="007C1A8F"/>
    <w:rsid w:val="007C26E8"/>
    <w:rsid w:val="007C57F5"/>
    <w:rsid w:val="007C6290"/>
    <w:rsid w:val="007D3360"/>
    <w:rsid w:val="007D3807"/>
    <w:rsid w:val="007D637F"/>
    <w:rsid w:val="007D6BCC"/>
    <w:rsid w:val="007D6C44"/>
    <w:rsid w:val="007D725E"/>
    <w:rsid w:val="007E05A5"/>
    <w:rsid w:val="007E0787"/>
    <w:rsid w:val="007E22BA"/>
    <w:rsid w:val="007F36B4"/>
    <w:rsid w:val="007F52D7"/>
    <w:rsid w:val="00802A57"/>
    <w:rsid w:val="00805ED8"/>
    <w:rsid w:val="008074D0"/>
    <w:rsid w:val="008075FD"/>
    <w:rsid w:val="008164AD"/>
    <w:rsid w:val="00817E64"/>
    <w:rsid w:val="008454B4"/>
    <w:rsid w:val="00847989"/>
    <w:rsid w:val="008547DC"/>
    <w:rsid w:val="008559EF"/>
    <w:rsid w:val="00857593"/>
    <w:rsid w:val="008622D7"/>
    <w:rsid w:val="00863A33"/>
    <w:rsid w:val="0087298F"/>
    <w:rsid w:val="00872A94"/>
    <w:rsid w:val="008743A7"/>
    <w:rsid w:val="0088464D"/>
    <w:rsid w:val="00887CA6"/>
    <w:rsid w:val="00892AF3"/>
    <w:rsid w:val="0089452D"/>
    <w:rsid w:val="00895365"/>
    <w:rsid w:val="008B22FD"/>
    <w:rsid w:val="008B288B"/>
    <w:rsid w:val="008C027F"/>
    <w:rsid w:val="008C0FF5"/>
    <w:rsid w:val="008C306E"/>
    <w:rsid w:val="008C5673"/>
    <w:rsid w:val="008C6DB4"/>
    <w:rsid w:val="008D3DDE"/>
    <w:rsid w:val="008D661A"/>
    <w:rsid w:val="008D6C8C"/>
    <w:rsid w:val="008E2296"/>
    <w:rsid w:val="008E2300"/>
    <w:rsid w:val="008E559A"/>
    <w:rsid w:val="008E6527"/>
    <w:rsid w:val="008E6D1D"/>
    <w:rsid w:val="008E7BB8"/>
    <w:rsid w:val="008F13AD"/>
    <w:rsid w:val="008F1CD6"/>
    <w:rsid w:val="008F41B4"/>
    <w:rsid w:val="008F6213"/>
    <w:rsid w:val="008F7A43"/>
    <w:rsid w:val="00900929"/>
    <w:rsid w:val="00903D25"/>
    <w:rsid w:val="00904BC6"/>
    <w:rsid w:val="00910852"/>
    <w:rsid w:val="009114D3"/>
    <w:rsid w:val="00922003"/>
    <w:rsid w:val="00922743"/>
    <w:rsid w:val="009229BF"/>
    <w:rsid w:val="00924D20"/>
    <w:rsid w:val="00925599"/>
    <w:rsid w:val="009255FB"/>
    <w:rsid w:val="0094399B"/>
    <w:rsid w:val="00944D67"/>
    <w:rsid w:val="0094631A"/>
    <w:rsid w:val="00950B63"/>
    <w:rsid w:val="009515DE"/>
    <w:rsid w:val="00951968"/>
    <w:rsid w:val="0095212E"/>
    <w:rsid w:val="00952921"/>
    <w:rsid w:val="00954F10"/>
    <w:rsid w:val="009556F1"/>
    <w:rsid w:val="00956A91"/>
    <w:rsid w:val="009577C2"/>
    <w:rsid w:val="0096623E"/>
    <w:rsid w:val="0097045B"/>
    <w:rsid w:val="0097083B"/>
    <w:rsid w:val="00973F00"/>
    <w:rsid w:val="0097586E"/>
    <w:rsid w:val="009937A4"/>
    <w:rsid w:val="009959AE"/>
    <w:rsid w:val="009A1B86"/>
    <w:rsid w:val="009A30D1"/>
    <w:rsid w:val="009A3E08"/>
    <w:rsid w:val="009A5D49"/>
    <w:rsid w:val="009A69B3"/>
    <w:rsid w:val="009A7D1D"/>
    <w:rsid w:val="009C4D2A"/>
    <w:rsid w:val="009C6F55"/>
    <w:rsid w:val="009C7202"/>
    <w:rsid w:val="009C75B8"/>
    <w:rsid w:val="009C7A06"/>
    <w:rsid w:val="009D0AD1"/>
    <w:rsid w:val="009D32CC"/>
    <w:rsid w:val="009D4AC7"/>
    <w:rsid w:val="009D4FB8"/>
    <w:rsid w:val="009D5C45"/>
    <w:rsid w:val="009D5C5E"/>
    <w:rsid w:val="009D6230"/>
    <w:rsid w:val="009D6433"/>
    <w:rsid w:val="009D6D50"/>
    <w:rsid w:val="009D6ED4"/>
    <w:rsid w:val="009E5145"/>
    <w:rsid w:val="009E6B92"/>
    <w:rsid w:val="009E7EC9"/>
    <w:rsid w:val="009F23C7"/>
    <w:rsid w:val="009F7F73"/>
    <w:rsid w:val="00A001FD"/>
    <w:rsid w:val="00A03148"/>
    <w:rsid w:val="00A11229"/>
    <w:rsid w:val="00A11625"/>
    <w:rsid w:val="00A134EF"/>
    <w:rsid w:val="00A21BD2"/>
    <w:rsid w:val="00A2240D"/>
    <w:rsid w:val="00A22C6B"/>
    <w:rsid w:val="00A25294"/>
    <w:rsid w:val="00A27585"/>
    <w:rsid w:val="00A30DA8"/>
    <w:rsid w:val="00A320C6"/>
    <w:rsid w:val="00A335D9"/>
    <w:rsid w:val="00A346AA"/>
    <w:rsid w:val="00A42512"/>
    <w:rsid w:val="00A42B24"/>
    <w:rsid w:val="00A529B3"/>
    <w:rsid w:val="00A553D6"/>
    <w:rsid w:val="00A62A1C"/>
    <w:rsid w:val="00A63A75"/>
    <w:rsid w:val="00A6520A"/>
    <w:rsid w:val="00A65E00"/>
    <w:rsid w:val="00A709A6"/>
    <w:rsid w:val="00A71DB8"/>
    <w:rsid w:val="00A73E18"/>
    <w:rsid w:val="00A828C9"/>
    <w:rsid w:val="00A82A1F"/>
    <w:rsid w:val="00A830E4"/>
    <w:rsid w:val="00A86E5B"/>
    <w:rsid w:val="00A87E1F"/>
    <w:rsid w:val="00A92674"/>
    <w:rsid w:val="00A944B8"/>
    <w:rsid w:val="00A955C1"/>
    <w:rsid w:val="00A9710F"/>
    <w:rsid w:val="00A97D4B"/>
    <w:rsid w:val="00AA0DF1"/>
    <w:rsid w:val="00AA253D"/>
    <w:rsid w:val="00AA435C"/>
    <w:rsid w:val="00AA5F99"/>
    <w:rsid w:val="00AA7EE0"/>
    <w:rsid w:val="00AB0E1A"/>
    <w:rsid w:val="00AB26F2"/>
    <w:rsid w:val="00AB463B"/>
    <w:rsid w:val="00AC58DB"/>
    <w:rsid w:val="00AC6764"/>
    <w:rsid w:val="00AD1649"/>
    <w:rsid w:val="00AD4B49"/>
    <w:rsid w:val="00AD4DBA"/>
    <w:rsid w:val="00AD4E4A"/>
    <w:rsid w:val="00AE2CE2"/>
    <w:rsid w:val="00AE592E"/>
    <w:rsid w:val="00AE6244"/>
    <w:rsid w:val="00AE6917"/>
    <w:rsid w:val="00AE7D20"/>
    <w:rsid w:val="00AF011D"/>
    <w:rsid w:val="00B06E75"/>
    <w:rsid w:val="00B12F8B"/>
    <w:rsid w:val="00B135C0"/>
    <w:rsid w:val="00B15088"/>
    <w:rsid w:val="00B15242"/>
    <w:rsid w:val="00B31FE9"/>
    <w:rsid w:val="00B34B41"/>
    <w:rsid w:val="00B35A3F"/>
    <w:rsid w:val="00B40237"/>
    <w:rsid w:val="00B42722"/>
    <w:rsid w:val="00B42D90"/>
    <w:rsid w:val="00B44735"/>
    <w:rsid w:val="00B45495"/>
    <w:rsid w:val="00B45B4D"/>
    <w:rsid w:val="00B45F2F"/>
    <w:rsid w:val="00B470FE"/>
    <w:rsid w:val="00B51046"/>
    <w:rsid w:val="00B5366F"/>
    <w:rsid w:val="00B5704A"/>
    <w:rsid w:val="00B6044C"/>
    <w:rsid w:val="00B61DDA"/>
    <w:rsid w:val="00B642AE"/>
    <w:rsid w:val="00B679C0"/>
    <w:rsid w:val="00B70615"/>
    <w:rsid w:val="00B71775"/>
    <w:rsid w:val="00B73203"/>
    <w:rsid w:val="00B7432E"/>
    <w:rsid w:val="00B74EB6"/>
    <w:rsid w:val="00B841E8"/>
    <w:rsid w:val="00B91CFA"/>
    <w:rsid w:val="00B9560B"/>
    <w:rsid w:val="00B957AD"/>
    <w:rsid w:val="00B95B0D"/>
    <w:rsid w:val="00B97D13"/>
    <w:rsid w:val="00BA057B"/>
    <w:rsid w:val="00BA282D"/>
    <w:rsid w:val="00BA77EC"/>
    <w:rsid w:val="00BA7EF0"/>
    <w:rsid w:val="00BB0B41"/>
    <w:rsid w:val="00BB13ED"/>
    <w:rsid w:val="00BB17AC"/>
    <w:rsid w:val="00BB193B"/>
    <w:rsid w:val="00BB4351"/>
    <w:rsid w:val="00BC3D1D"/>
    <w:rsid w:val="00BD1140"/>
    <w:rsid w:val="00BD600E"/>
    <w:rsid w:val="00BD604B"/>
    <w:rsid w:val="00BD760E"/>
    <w:rsid w:val="00BD78BD"/>
    <w:rsid w:val="00BE0709"/>
    <w:rsid w:val="00BE217B"/>
    <w:rsid w:val="00BE2D64"/>
    <w:rsid w:val="00BE51F0"/>
    <w:rsid w:val="00BE611C"/>
    <w:rsid w:val="00BE6A3B"/>
    <w:rsid w:val="00BE7ADC"/>
    <w:rsid w:val="00C006B7"/>
    <w:rsid w:val="00C00DB4"/>
    <w:rsid w:val="00C027C7"/>
    <w:rsid w:val="00C05F14"/>
    <w:rsid w:val="00C07393"/>
    <w:rsid w:val="00C172EB"/>
    <w:rsid w:val="00C17739"/>
    <w:rsid w:val="00C17FF8"/>
    <w:rsid w:val="00C35D15"/>
    <w:rsid w:val="00C42BC7"/>
    <w:rsid w:val="00C547FA"/>
    <w:rsid w:val="00C54B0F"/>
    <w:rsid w:val="00C62520"/>
    <w:rsid w:val="00C66B31"/>
    <w:rsid w:val="00C7152F"/>
    <w:rsid w:val="00C739BE"/>
    <w:rsid w:val="00C76642"/>
    <w:rsid w:val="00C8294E"/>
    <w:rsid w:val="00C831C2"/>
    <w:rsid w:val="00C8432D"/>
    <w:rsid w:val="00C844B3"/>
    <w:rsid w:val="00C861C1"/>
    <w:rsid w:val="00C87534"/>
    <w:rsid w:val="00C90AB6"/>
    <w:rsid w:val="00C91F87"/>
    <w:rsid w:val="00C93AF4"/>
    <w:rsid w:val="00C95D06"/>
    <w:rsid w:val="00C960B3"/>
    <w:rsid w:val="00CA40B0"/>
    <w:rsid w:val="00CA418D"/>
    <w:rsid w:val="00CA7595"/>
    <w:rsid w:val="00CB6E61"/>
    <w:rsid w:val="00CC3A8C"/>
    <w:rsid w:val="00CC41D5"/>
    <w:rsid w:val="00CC48A6"/>
    <w:rsid w:val="00CC4D7E"/>
    <w:rsid w:val="00CD6367"/>
    <w:rsid w:val="00CD63D8"/>
    <w:rsid w:val="00CE471E"/>
    <w:rsid w:val="00CE7B76"/>
    <w:rsid w:val="00CE7FFD"/>
    <w:rsid w:val="00CF3181"/>
    <w:rsid w:val="00D03B71"/>
    <w:rsid w:val="00D060F9"/>
    <w:rsid w:val="00D1067E"/>
    <w:rsid w:val="00D10E2A"/>
    <w:rsid w:val="00D17EFC"/>
    <w:rsid w:val="00D212D3"/>
    <w:rsid w:val="00D23EA2"/>
    <w:rsid w:val="00D25E0F"/>
    <w:rsid w:val="00D330D1"/>
    <w:rsid w:val="00D340CD"/>
    <w:rsid w:val="00D34E9E"/>
    <w:rsid w:val="00D36D91"/>
    <w:rsid w:val="00D41A2E"/>
    <w:rsid w:val="00D42525"/>
    <w:rsid w:val="00D43D70"/>
    <w:rsid w:val="00D445FF"/>
    <w:rsid w:val="00D46A3C"/>
    <w:rsid w:val="00D47013"/>
    <w:rsid w:val="00D50584"/>
    <w:rsid w:val="00D51770"/>
    <w:rsid w:val="00D55AB2"/>
    <w:rsid w:val="00D57D10"/>
    <w:rsid w:val="00D6218D"/>
    <w:rsid w:val="00D67989"/>
    <w:rsid w:val="00D718A3"/>
    <w:rsid w:val="00D756B8"/>
    <w:rsid w:val="00D83D4A"/>
    <w:rsid w:val="00D86D94"/>
    <w:rsid w:val="00D92786"/>
    <w:rsid w:val="00D93C57"/>
    <w:rsid w:val="00D94C17"/>
    <w:rsid w:val="00D9533D"/>
    <w:rsid w:val="00D96D4C"/>
    <w:rsid w:val="00DA0051"/>
    <w:rsid w:val="00DA2919"/>
    <w:rsid w:val="00DA3211"/>
    <w:rsid w:val="00DB2B41"/>
    <w:rsid w:val="00DB4A84"/>
    <w:rsid w:val="00DC2D2F"/>
    <w:rsid w:val="00DC3D4A"/>
    <w:rsid w:val="00DC702F"/>
    <w:rsid w:val="00DD1F9F"/>
    <w:rsid w:val="00DD23CE"/>
    <w:rsid w:val="00DE1451"/>
    <w:rsid w:val="00DE33A6"/>
    <w:rsid w:val="00DE4C94"/>
    <w:rsid w:val="00DE6918"/>
    <w:rsid w:val="00DF3896"/>
    <w:rsid w:val="00DF56CD"/>
    <w:rsid w:val="00DF5F9A"/>
    <w:rsid w:val="00E00D9B"/>
    <w:rsid w:val="00E04084"/>
    <w:rsid w:val="00E07484"/>
    <w:rsid w:val="00E127BC"/>
    <w:rsid w:val="00E12DD3"/>
    <w:rsid w:val="00E13825"/>
    <w:rsid w:val="00E1386A"/>
    <w:rsid w:val="00E15B31"/>
    <w:rsid w:val="00E1652B"/>
    <w:rsid w:val="00E205BA"/>
    <w:rsid w:val="00E21AAE"/>
    <w:rsid w:val="00E2416E"/>
    <w:rsid w:val="00E25E3B"/>
    <w:rsid w:val="00E26D80"/>
    <w:rsid w:val="00E27982"/>
    <w:rsid w:val="00E300B2"/>
    <w:rsid w:val="00E33A79"/>
    <w:rsid w:val="00E4394C"/>
    <w:rsid w:val="00E4703F"/>
    <w:rsid w:val="00E50702"/>
    <w:rsid w:val="00E510C8"/>
    <w:rsid w:val="00E615CF"/>
    <w:rsid w:val="00E628EA"/>
    <w:rsid w:val="00E650E4"/>
    <w:rsid w:val="00E66812"/>
    <w:rsid w:val="00E6705B"/>
    <w:rsid w:val="00E73724"/>
    <w:rsid w:val="00E75289"/>
    <w:rsid w:val="00E764D9"/>
    <w:rsid w:val="00E767B5"/>
    <w:rsid w:val="00E778D6"/>
    <w:rsid w:val="00E77FB6"/>
    <w:rsid w:val="00E90286"/>
    <w:rsid w:val="00E974C7"/>
    <w:rsid w:val="00E97CF1"/>
    <w:rsid w:val="00EA0552"/>
    <w:rsid w:val="00EA3D84"/>
    <w:rsid w:val="00EA5465"/>
    <w:rsid w:val="00EA66B1"/>
    <w:rsid w:val="00EB133D"/>
    <w:rsid w:val="00EB1C54"/>
    <w:rsid w:val="00EB4941"/>
    <w:rsid w:val="00EB6BF4"/>
    <w:rsid w:val="00EC1ECD"/>
    <w:rsid w:val="00EC4357"/>
    <w:rsid w:val="00EC4B2E"/>
    <w:rsid w:val="00EC55E7"/>
    <w:rsid w:val="00EC5986"/>
    <w:rsid w:val="00ED3AD3"/>
    <w:rsid w:val="00ED5893"/>
    <w:rsid w:val="00ED5B40"/>
    <w:rsid w:val="00ED7E50"/>
    <w:rsid w:val="00EE2BB0"/>
    <w:rsid w:val="00EE33BF"/>
    <w:rsid w:val="00EE63D4"/>
    <w:rsid w:val="00EF089E"/>
    <w:rsid w:val="00EF17C7"/>
    <w:rsid w:val="00EF761C"/>
    <w:rsid w:val="00EF77C6"/>
    <w:rsid w:val="00EF7F20"/>
    <w:rsid w:val="00F00A3B"/>
    <w:rsid w:val="00F0150F"/>
    <w:rsid w:val="00F01EC1"/>
    <w:rsid w:val="00F05C23"/>
    <w:rsid w:val="00F07615"/>
    <w:rsid w:val="00F11131"/>
    <w:rsid w:val="00F1464B"/>
    <w:rsid w:val="00F15E4A"/>
    <w:rsid w:val="00F232A1"/>
    <w:rsid w:val="00F24731"/>
    <w:rsid w:val="00F26671"/>
    <w:rsid w:val="00F2684D"/>
    <w:rsid w:val="00F272D0"/>
    <w:rsid w:val="00F3199F"/>
    <w:rsid w:val="00F32C2C"/>
    <w:rsid w:val="00F32E82"/>
    <w:rsid w:val="00F333B5"/>
    <w:rsid w:val="00F334D9"/>
    <w:rsid w:val="00F3394B"/>
    <w:rsid w:val="00F36224"/>
    <w:rsid w:val="00F45EBB"/>
    <w:rsid w:val="00F4656F"/>
    <w:rsid w:val="00F479D4"/>
    <w:rsid w:val="00F5039A"/>
    <w:rsid w:val="00F57967"/>
    <w:rsid w:val="00F60072"/>
    <w:rsid w:val="00F62F71"/>
    <w:rsid w:val="00F632E3"/>
    <w:rsid w:val="00F745E0"/>
    <w:rsid w:val="00F77003"/>
    <w:rsid w:val="00F82D32"/>
    <w:rsid w:val="00F847FB"/>
    <w:rsid w:val="00F91362"/>
    <w:rsid w:val="00F92FE8"/>
    <w:rsid w:val="00F9318C"/>
    <w:rsid w:val="00F94723"/>
    <w:rsid w:val="00F95E0A"/>
    <w:rsid w:val="00FA032B"/>
    <w:rsid w:val="00FA0B5D"/>
    <w:rsid w:val="00FA300D"/>
    <w:rsid w:val="00FA5E4C"/>
    <w:rsid w:val="00FB1E52"/>
    <w:rsid w:val="00FB3510"/>
    <w:rsid w:val="00FB6068"/>
    <w:rsid w:val="00FC004C"/>
    <w:rsid w:val="00FC1F4E"/>
    <w:rsid w:val="00FC3DE5"/>
    <w:rsid w:val="00FC63C9"/>
    <w:rsid w:val="00FC782C"/>
    <w:rsid w:val="00FD7D4A"/>
    <w:rsid w:val="00FE339D"/>
    <w:rsid w:val="00FE6D17"/>
    <w:rsid w:val="00FF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02F0CA6E"/>
  <w15:docId w15:val="{F8DE5994-5027-4879-86D8-CA36812FC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F71"/>
    <w:rPr>
      <w:sz w:val="24"/>
      <w:szCs w:val="24"/>
    </w:rPr>
  </w:style>
  <w:style w:type="paragraph" w:styleId="10">
    <w:name w:val="heading 1"/>
    <w:basedOn w:val="a"/>
    <w:next w:val="a"/>
    <w:qFormat/>
    <w:rsid w:val="00C440BC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03F62"/>
    <w:pPr>
      <w:tabs>
        <w:tab w:val="center" w:pos="4320"/>
        <w:tab w:val="right" w:pos="8640"/>
      </w:tabs>
    </w:pPr>
  </w:style>
  <w:style w:type="paragraph" w:styleId="a4">
    <w:name w:val="footer"/>
    <w:basedOn w:val="a"/>
    <w:semiHidden/>
    <w:rsid w:val="00803F62"/>
    <w:pPr>
      <w:tabs>
        <w:tab w:val="center" w:pos="4320"/>
        <w:tab w:val="right" w:pos="8640"/>
      </w:tabs>
    </w:pPr>
  </w:style>
  <w:style w:type="paragraph" w:styleId="a5">
    <w:name w:val="Balloon Text"/>
    <w:basedOn w:val="a"/>
    <w:link w:val="a6"/>
    <w:uiPriority w:val="99"/>
    <w:semiHidden/>
    <w:unhideWhenUsed/>
    <w:rsid w:val="00B95B0D"/>
    <w:rPr>
      <w:rFonts w:ascii="Tahoma" w:hAnsi="Tahoma" w:cs="Tahoma"/>
      <w:sz w:val="16"/>
      <w:szCs w:val="16"/>
    </w:rPr>
  </w:style>
  <w:style w:type="character" w:customStyle="1" w:styleId="a6">
    <w:name w:val="吹き出し (文字)"/>
    <w:basedOn w:val="a0"/>
    <w:link w:val="a5"/>
    <w:uiPriority w:val="99"/>
    <w:semiHidden/>
    <w:rsid w:val="00B95B0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B95B0D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F2684D"/>
    <w:pPr>
      <w:ind w:left="720"/>
      <w:contextualSpacing/>
    </w:pPr>
  </w:style>
  <w:style w:type="table" w:styleId="a9">
    <w:name w:val="Table Grid"/>
    <w:basedOn w:val="a1"/>
    <w:uiPriority w:val="59"/>
    <w:rsid w:val="001F3B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41248C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1248C"/>
  </w:style>
  <w:style w:type="character" w:customStyle="1" w:styleId="ac">
    <w:name w:val="コメント文字列 (文字)"/>
    <w:basedOn w:val="a0"/>
    <w:link w:val="ab"/>
    <w:uiPriority w:val="99"/>
    <w:semiHidden/>
    <w:rsid w:val="0041248C"/>
    <w:rPr>
      <w:sz w:val="24"/>
      <w:szCs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41248C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41248C"/>
    <w:rPr>
      <w:b/>
      <w:bCs/>
      <w:sz w:val="24"/>
      <w:szCs w:val="24"/>
    </w:rPr>
  </w:style>
  <w:style w:type="paragraph" w:customStyle="1" w:styleId="1">
    <w:name w:val="スタイル1"/>
    <w:basedOn w:val="a8"/>
    <w:qFormat/>
    <w:rsid w:val="006355D7"/>
    <w:pPr>
      <w:numPr>
        <w:numId w:val="10"/>
      </w:numPr>
      <w:ind w:right="9"/>
    </w:pPr>
    <w:rPr>
      <w:rFonts w:asciiTheme="minorHAnsi" w:eastAsia="ＭＳ 明朝" w:hAnsiTheme="minorHAnsi"/>
      <w:b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v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ensor\OV10820\Outgoing%20Spec\OVTLetterheadTemplateEDITABLE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02F13E-088F-4BE9-AB8E-1AAADB8BA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OVTLetterheadTemplateEDITABLEv2.0.dotx</Template>
  <TotalTime>614</TotalTime>
  <Pages>7</Pages>
  <Words>839</Words>
  <Characters>4058</Characters>
  <Application>Microsoft Office Word</Application>
  <DocSecurity>0</DocSecurity>
  <Lines>33</Lines>
  <Paragraphs>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Text starts here</vt:lpstr>
      <vt:lpstr>Text starts here</vt:lpstr>
    </vt:vector>
  </TitlesOfParts>
  <Company>Mueller Design</Company>
  <LinksUpToDate>false</LinksUpToDate>
  <CharactersWithSpaces>4888</CharactersWithSpaces>
  <SharedDoc>false</SharedDoc>
  <HLinks>
    <vt:vector size="6" baseType="variant">
      <vt:variant>
        <vt:i4>7471111</vt:i4>
      </vt:variant>
      <vt:variant>
        <vt:i4>-1</vt:i4>
      </vt:variant>
      <vt:variant>
        <vt:i4>2051</vt:i4>
      </vt:variant>
      <vt:variant>
        <vt:i4>1</vt:i4>
      </vt:variant>
      <vt:variant>
        <vt:lpwstr>OVTLetterheadWord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Text starts here</dc:title>
  <dc:creator>dmeng</dc:creator>
  <cp:lastModifiedBy>Azusa Yokoyama 横山梓</cp:lastModifiedBy>
  <cp:revision>123</cp:revision>
  <cp:lastPrinted>2017-08-01T17:43:00Z</cp:lastPrinted>
  <dcterms:created xsi:type="dcterms:W3CDTF">2021-11-09T08:49:00Z</dcterms:created>
  <dcterms:modified xsi:type="dcterms:W3CDTF">2022-04-26T09:15:00Z</dcterms:modified>
</cp:coreProperties>
</file>